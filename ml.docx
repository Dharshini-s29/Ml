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eg" ContentType="image/jpe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/>
    <w:p>
      <w:pPr>
        <w:rPr>
          <w:sz w:val="17"/>
        </w:rPr>
      </w:pPr>
      <w:r>
        <w:rPr>
          <w:sz w:val="48"/>
          <w:szCs w:val="48"/>
        </w:rPr>
        <mc:AlternateContent>
          <mc:Choice Requires="wps">
            <w:drawing>
              <wp:anchor distT="0" distB="0" distL="114300" distR="114300" simplePos="0" relativeHeight="250" behindDoc="0" locked="0" layoutInCell="1" hidden="0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4468495</wp:posOffset>
                </wp:positionV>
                <wp:extent cx="5111750" cy="850899"/>
                <wp:effectExtent l="0" t="0" r="0" b="0"/>
                <wp:wrapNone/>
                <wp:docPr id="1" name="文本框 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11750" cy="850899"/>
                        </a:xfrm>
                        <a:prstGeom prst="rect"/>
                        <a:solidFill>
                          <a:srgbClr val="FFFFFF"/>
                        </a:solidFill>
                        <a:ln w="6350" cmpd="sng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 id="2">
                        <w:txbxContent>
                          <w:p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 xml:space="preserve">                         AI23331</w:t>
                            </w:r>
                          </w:p>
                          <w:p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 xml:space="preserve">           MACHINE LEARNING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id="文本框 3" o:spid="_x0000_s3" fillcolor="#FFFFFF" stroked="t" strokeweight="0.5pt" style="position:absolute;&#10;margin-left:72.0pt;&#10;margin-top:351.85pt;&#10;width:402.50003pt;&#10;height:66.99999pt;&#10;z-index:250;&#10;mso-position-horizontal:absolute;&#10;mso-position-vertical:absolute;&#10;mso-wrap-style:square;">
                <v:stroke color="#000000"/>
                <v:textbox id="848" inset="2.54mm,1.27mm,2.54mm,1.27mm" o:insetmode="custom" style="layout-flow:horizontal;&#10;v-text-anchor:top;">
                  <w:txbxContent>
                    <w:p>
                      <w:pPr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 xml:space="preserve">                         AI23331</w:t>
                      </w:r>
                    </w:p>
                    <w:p>
                      <w:pPr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 xml:space="preserve">           MACHINE LEARNING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8"/>
          <w:szCs w:val="48"/>
        </w:rPr>
        <mc:AlternateContent>
          <mc:Choice Requires="wps">
            <w:drawing>
              <wp:anchor distT="0" distB="0" distL="114300" distR="114300" simplePos="0" relativeHeight="249" behindDoc="0" locked="0" layoutInCell="1" hidden="0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4258945</wp:posOffset>
                </wp:positionV>
                <wp:extent cx="5518150" cy="1250949"/>
                <wp:effectExtent l="0" t="0" r="0" b="0"/>
                <wp:wrapNone/>
                <wp:docPr id="4" name="文本框 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518150" cy="1250949"/>
                        </a:xfrm>
                        <a:prstGeom prst="rect"/>
                        <a:solidFill>
                          <a:srgbClr val="FFFFFF"/>
                        </a:solidFill>
                        <a:ln w="6350" cmpd="sng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 id="5">
                        <w:txbxContent>
                          <w:p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                                                                                                                 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id="文本框 6" o:spid="_x0000_s6" fillcolor="#FFFFFF" stroked="t" strokeweight="0.5pt" style="position:absolute;&#10;margin-left:52.5pt;&#10;margin-top:335.35pt;&#10;width:434.5pt;&#10;height:98.49999pt;&#10;z-index:249;&#10;mso-position-horizontal:absolute;&#10;mso-position-vertical:absolute;&#10;mso-wrap-style:square;">
                <v:stroke color="#000000"/>
                <v:textbox id="849" inset="2.54mm,1.27mm,2.54mm,1.27mm" o:insetmode="custom" style="layout-flow:horizontal;&#10;v-text-anchor:top;">
                  <w:txbxContent>
                    <w:p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                                                                       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8"/>
          <w:szCs w:val="48"/>
        </w:rPr>
        <mc:AlternateContent>
          <mc:Choice Requires="wps">
            <w:drawing>
              <wp:anchor distT="0" distB="0" distL="114300" distR="114300" simplePos="0" relativeHeight="248" behindDoc="0" locked="0" layoutInCell="1" hidden="0" allowOverlap="1">
                <wp:simplePos x="0" y="0"/>
                <wp:positionH relativeFrom="column">
                  <wp:posOffset>507999</wp:posOffset>
                </wp:positionH>
                <wp:positionV relativeFrom="paragraph">
                  <wp:posOffset>4125595</wp:posOffset>
                </wp:positionV>
                <wp:extent cx="5848350" cy="1568449"/>
                <wp:effectExtent l="0" t="0" r="0" b="0"/>
                <wp:wrapNone/>
                <wp:docPr id="7" name="矩形 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48350" cy="156844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8" o:spid="_x0000_s8" fillcolor="#FFFFFF" stroked="t" strokeweight="2.0pt" style="position:absolute;&#10;margin-left:40.0pt;&#10;margin-top:324.85pt;&#10;width:460.5pt;&#10;height:123.499985pt;&#10;z-index:248;&#10;mso-position-horizontal:absolute;&#10;mso-position-vertical:absolute;">
                <v:stroke color="#000000"/>
              </v:rect>
            </w:pict>
          </mc:Fallback>
        </mc:AlternateContent>
      </w:r>
      <w:r>
        <w:rPr>
          <w:sz w:val="17"/>
        </w:rPr>
        <w:drawing>
          <wp:inline distT="0" distB="0" distL="0" distR="0">
            <wp:extent cx="7105650" cy="3714115"/>
            <wp:effectExtent l="0" t="0" r="0" b="0"/>
            <wp:docPr id="9" name="图片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图片 11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05650" cy="371411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246" behindDoc="0" locked="0" layoutInCell="1" hidden="0" allowOverlap="1">
                <wp:simplePos x="0" y="0"/>
                <wp:positionH relativeFrom="column">
                  <wp:posOffset>527050</wp:posOffset>
                </wp:positionH>
                <wp:positionV relativeFrom="paragraph">
                  <wp:posOffset>6094095</wp:posOffset>
                </wp:positionV>
                <wp:extent cx="5810250" cy="2197099"/>
                <wp:effectExtent l="0" t="0" r="0" b="0"/>
                <wp:wrapNone/>
                <wp:docPr id="12" name="矩形 1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10250" cy="219709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3" o:spid="_x0000_s13" fillcolor="#FFFFFF" stroked="t" strokeweight="2.0pt" style="position:absolute;&#10;margin-left:41.5pt;&#10;margin-top:479.85pt;&#10;width:457.5pt;&#10;height:172.99998pt;&#10;z-index:246;&#10;mso-position-horizontal:absolute;&#10;mso-position-vertical:absolute;">
                <v:stroke color="#000000"/>
              </v:rect>
            </w:pict>
          </mc:Fallback>
        </mc:AlternateContent>
      </w:r>
      <w:bookmarkStart w:id="0" w:name="_GoBack"/>
      <w:bookmarkEnd w:id="0"/>
      <w:r>
        <w:rPr>
          <w:sz w:val="17"/>
        </w:rPr>
        <mc:AlternateContent>
          <mc:Choice Requires="wps">
            <w:drawing>
              <wp:anchor distT="0" distB="0" distL="114300" distR="114300" simplePos="0" relativeHeight="247" behindDoc="0" locked="0" layoutInCell="1" hidden="0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6367145</wp:posOffset>
                </wp:positionV>
                <wp:extent cx="5067300" cy="1574800"/>
                <wp:effectExtent l="0" t="0" r="0" b="0"/>
                <wp:wrapNone/>
                <wp:docPr id="14" name="文本框 1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067300" cy="1574800"/>
                        </a:xfrm>
                        <a:prstGeom prst="rect"/>
                        <a:solidFill>
                          <a:srgbClr val="FFFFFF"/>
                        </a:solidFill>
                        <a:ln w="6350" cmpd="sng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 id="15">
                        <w:txbxContent>
                          <w:p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NAME:  S.dharshini</w:t>
                            </w: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DEPARTMENT: AIML        SEC: A</w:t>
                            </w: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YEAR: 2023-2024</w:t>
                            </w: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SEMESTER: 3RD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id="文本框 16" o:spid="_x0000_s16" fillcolor="#FFFFFF" stroked="t" strokeweight="0.5pt" style="position:absolute;&#10;margin-left:70.0pt;&#10;margin-top:501.35pt;&#10;width:399.0pt;&#10;height:124.000015pt;&#10;z-index:247;&#10;mso-position-horizontal:absolute;&#10;mso-position-vertical:absolute;&#10;mso-wrap-style:square;">
                <v:stroke color="#000000"/>
                <v:textbox id="851" inset="2.54mm,1.27mm,2.54mm,1.27mm" o:insetmode="custom" style="layout-flow:horizontal;&#10;v-text-anchor:top;">
                  <w:txbxContent>
                    <w:p>
                      <w:pPr>
                        <w:rPr>
                          <w:sz w:val="28"/>
                          <w:szCs w:val="28"/>
                        </w:rPr>
                      </w:pPr>
                    </w:p>
                    <w:p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NAME:  S.dharshini</w:t>
                      </w: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DEPARTMENT: AIML        SEC: A</w:t>
                      </w: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YEAR: 2023-2024</w:t>
                      </w: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SEMESTER: 3RD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114300" distR="114300" simplePos="0" relativeHeight="3" behindDoc="1" locked="0" layoutInCell="1" hidden="0" allowOverlap="1">
                <wp:simplePos x="0" y="0"/>
                <wp:positionH relativeFrom="column">
                  <wp:posOffset>7632700</wp:posOffset>
                </wp:positionH>
                <wp:positionV relativeFrom="paragraph">
                  <wp:posOffset>937894</wp:posOffset>
                </wp:positionV>
                <wp:extent cx="2089785" cy="254000"/>
                <wp:effectExtent l="0" t="0" r="0" b="0"/>
                <wp:wrapNone/>
                <wp:docPr id="17" name="文本框 1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flipH="1" rot="21600000">
                          <a:off x="0" y="0"/>
                          <a:ext cx="2089785" cy="254000"/>
                        </a:xfrm>
                        <a:prstGeom prst="rect"/>
                        <a:solidFill>
                          <a:srgbClr val="FFFFFF"/>
                        </a:solidFill>
                        <a:ln w="6350" cmpd="sng" cap="flat">
                          <a:noFill/>
                          <a:prstDash val="solid"/>
                          <a:round/>
                        </a:ln>
                      </wps:spPr>
                      <wps:txbx id="18">
                        <w:txbxContent>
                          <w:p>
                            <w:pPr>
                              <w:pStyle w:val="19"/>
                              <w:jc w:val="center"/>
                              <w:rPr>
                                <w:rFonts w:ascii="Cambria" w:eastAsia="宋体" w:cs="Times New Roman" w:hAnsi="Cambria"/>
                                <w:caps/>
                                <w:smallCaps w:val="0"/>
                                <w:color w:val="4F81BD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vert="horz" wrap="square" lIns="457200" tIns="91440" rIns="457200" bIns="9144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id="文本框 19" o:spid="_x0000_s19" fillcolor="#FFFFFF" stroked="f" strokeweight="0.5pt" style="position:absolute;&#10;margin-left:601.0pt;&#10;margin-top:73.85pt;&#10;width:164.55003pt;&#10;height:20.000002pt;&#10;flip:x;&#10;z-index:-180;&#10;mso-position-horizontal:absolute;&#10;mso-position-vertical:absolute;&#10;mso-wrap-style:square;">
                <v:stroke color="#000000"/>
                <v:textbox id="852" inset="12.7mm,2.54mm,12.7mm,2.54mm" o:insetmode="custom" style="layout-flow:horizontal;&#10;v-text-anchor:middle;">
                  <w:txbxContent>
                    <w:p>
                      <w:pPr>
                        <w:pStyle w:val="19"/>
                        <w:jc w:val="center"/>
                        <w:rPr>
                          <w:rFonts w:ascii="Cambria" w:eastAsia="宋体" w:cs="Times New Roman" w:hAnsi="Cambria"/>
                          <w:caps/>
                          <w:smallCaps w:val="0"/>
                          <w:color w:val="4F81BD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17"/>
        </w:rPr>
        <w:br w:type="page"/>
      </w:r>
    </w:p>
    <w:p>
      <w:pPr>
        <w:spacing w:before="4"/>
        <w:rPr>
          <w:sz w:val="17"/>
        </w:r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45" behindDoc="0" locked="0" layoutInCell="1" hidden="0" allowOverlap="1">
                <wp:simplePos x="0" y="0"/>
                <wp:positionH relativeFrom="column">
                  <wp:posOffset>4984750</wp:posOffset>
                </wp:positionH>
                <wp:positionV relativeFrom="paragraph">
                  <wp:posOffset>8399145</wp:posOffset>
                </wp:positionV>
                <wp:extent cx="1752600" cy="396240"/>
                <wp:effectExtent l="0" t="0" r="0" b="0"/>
                <wp:wrapNone/>
                <wp:docPr id="20" name="矩形 2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1" o:spid="_x0000_s21" fillcolor="#FFFFFF" stroked="t" strokeweight="2.0pt" style="position:absolute;&#10;margin-left:392.5pt;&#10;margin-top:661.35pt;&#10;width:138.0pt;&#10;height:31.20001pt;&#10;z-index:245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44" behindDoc="0" locked="0" layoutInCell="1" hidden="0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8148320</wp:posOffset>
                </wp:positionV>
                <wp:extent cx="1752600" cy="654050"/>
                <wp:effectExtent l="0" t="0" r="0" b="0"/>
                <wp:wrapNone/>
                <wp:docPr id="22" name="矩形 2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3" o:spid="_x0000_s23" fillcolor="#FFFFFF" stroked="t" strokeweight="2.0pt" style="position:absolute;&#10;margin-left:31.2pt;&#10;margin-top:641.6pt;&#10;width:138.0pt;&#10;height:51.500008pt;&#10;z-index:24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43" behindDoc="0" locked="0" layoutInCell="1" hidden="0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8293735</wp:posOffset>
                </wp:positionV>
                <wp:extent cx="1504950" cy="622300"/>
                <wp:effectExtent l="0" t="0" r="0" b="0"/>
                <wp:wrapNone/>
                <wp:docPr id="24" name="文本框 2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04950" cy="62230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txbx id="25">
                        <w:txbxContent>
                          <w:p/>
                          <w:p>
                            <w:r>
                              <w:t>231501038-AI23331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type="#_x0000_t202" id="文本框 26" o:spid="_x0000_s26" fillcolor="#FFFFFF" stroked="t" strokeweight="2.0pt" style="position:absolute;&#10;margin-left:30.5pt;&#10;margin-top:653.05pt;&#10;width:118.5pt;&#10;height:49.000015pt;&#10;z-index:243;&#10;mso-position-horizontal:absolute;&#10;mso-position-vertical:absolute;&#10;mso-wrap-style:square;">
                <v:stroke color="#FFFFFF"/>
                <v:textbox id="853" inset="2.54mm,1.27mm,2.54mm,1.27mm" o:insetmode="custom" style="layout-flow:horizontal;&#10;v-text-anchor:top;">
                  <w:txbxContent>
                    <w:p/>
                    <w:p>
                      <w:r>
                        <w:t>231501038-AI23331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42" behindDoc="0" locked="0" layoutInCell="1" hidden="0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8522335</wp:posOffset>
                </wp:positionV>
                <wp:extent cx="1758950" cy="323849"/>
                <wp:effectExtent l="0" t="0" r="0" b="0"/>
                <wp:wrapNone/>
                <wp:docPr id="27" name="矩形 27" descr="&quot;&quot;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8950" cy="32384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8" o:spid="_x0000_s28" fillcolor="#FFFFFF" stroked="t" strokeweight="2.0pt" alt="&quot;&quot;" style="position:absolute;&#10;margin-left:23.0pt;&#10;margin-top:671.05pt;&#10;width:138.5pt;&#10;height:25.499977pt;&#10;z-index:242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9" name="图片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图片 31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pgNumType w:start="0"/>
          <w:titlePg/>
          <w:docGrid w:linePitch="299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2" behindDoc="0" locked="0" layoutInCell="1" hidden="0" allowOverlap="1">
                <wp:simplePos x="0" y="0"/>
                <wp:positionH relativeFrom="column">
                  <wp:posOffset>4870450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32" name="矩形 3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3" o:spid="_x0000_s33" fillcolor="#FFFFFF" stroked="t" strokeweight="2.0pt" style="position:absolute;&#10;margin-left:383.5pt;&#10;margin-top:673.5pt;&#10;width:138.0pt;&#10;height:31.20001pt;&#10;z-index:25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" behindDoc="0" locked="0" layoutInCell="1" hidden="0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8642350</wp:posOffset>
                </wp:positionV>
                <wp:extent cx="1543050" cy="368299"/>
                <wp:effectExtent l="0" t="0" r="0" b="0"/>
                <wp:wrapNone/>
                <wp:docPr id="34" name="矩形 3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543050" cy="36829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txbx id="35">
                        <w:txbxContent>
                          <w:p>
                            <w:r>
                              <w:t>231501038-AI23331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6" o:spid="_x0000_s36" fillcolor="#FFFFFF" stroked="t" strokeweight="2.0pt" style="position:absolute;&#10;margin-left:42.0pt;&#10;margin-top:680.5pt;&#10;width:121.5pt;&#10;height:28.999985pt;&#10;z-index:251;&#10;mso-position-horizontal:absolute;&#10;mso-position-vertical:absolute;&#10;mso-wrap-style:square;">
                <v:stroke color="#FFFFFF"/>
                <v:textbox id="908" inset="2.54mm,1.27mm,2.54mm,1.27mm" o:insetmode="custom" style="layout-flow:horizontal;&#10;v-text-anchor:middle;">
                  <w:txbxContent>
                    <w:p>
                      <w:r>
                        <w:t>231501038-AI23331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0" distR="0" simplePos="0" relativeHeight="4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4" behindDoc="0" locked="0" layoutInCell="1" hidden="0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40" name="矩形 4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1" o:spid="_x0000_s41" fillcolor="#FFFFFF" stroked="t" strokeweight="2.0pt" style="position:absolute;&#10;margin-left:398.5pt;&#10;margin-top:673.5pt;&#10;width:138.0pt;&#10;height:31.20001pt;&#10;z-index:25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" behindDoc="0" locked="0" layoutInCell="1" hidden="0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8655050</wp:posOffset>
                </wp:positionV>
                <wp:extent cx="1682749" cy="330199"/>
                <wp:effectExtent l="0" t="0" r="0" b="0"/>
                <wp:wrapNone/>
                <wp:docPr id="42" name="矩形 4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82749" cy="33019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3" o:spid="_x0000_s43" fillcolor="#FFFFFF" stroked="t" strokeweight="2.0pt" style="position:absolute;&#10;margin-left:45.5pt;&#10;margin-top:681.5pt;&#10;width:132.5pt;&#10;height:25.999985pt;&#10;z-index:25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44" name="图片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图片 4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</w:pPr>
    </w:p>
    <w:p>
      <w:pPr>
        <w:rPr>
          <w:sz w:val="17"/>
        </w:rPr>
      </w:pPr>
      <w:r>
        <w:rPr>
          <w:sz w:val="17"/>
        </w:rPr>
        <w:br w:type="page"/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6" behindDoc="0" locked="0" layoutInCell="1" hidden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8705850</wp:posOffset>
                </wp:positionV>
                <wp:extent cx="1752599" cy="396240"/>
                <wp:effectExtent l="0" t="0" r="0" b="0"/>
                <wp:wrapNone/>
                <wp:docPr id="47" name="矩形 4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8" o:spid="_x0000_s48" fillcolor="#FFFFFF" stroked="t" strokeweight="2.0pt" style="position:absolute;&#10;margin-left:376.0pt;&#10;margin-top:685.5pt;&#10;width:137.99998pt;&#10;height:31.20001pt;&#10;z-index:25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5" behindDoc="0" locked="0" layoutInCell="1" hidden="0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8540750</wp:posOffset>
                </wp:positionV>
                <wp:extent cx="1752600" cy="654050"/>
                <wp:effectExtent l="0" t="0" r="0" b="0"/>
                <wp:wrapNone/>
                <wp:docPr id="49" name="矩形 4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50" o:spid="_x0000_s50" fillcolor="#FFFFFF" stroked="t" strokeweight="2.0pt" style="position:absolute;&#10;margin-left:34.5pt;&#10;margin-top:672.5pt;&#10;width:138.0pt;&#10;height:51.500008pt;&#10;z-index:25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6" behindDoc="1" locked="0" layoutInCell="1" hidden="0" allowOverlap="1">
            <wp:simplePos x="0" y="0"/>
            <wp:positionH relativeFrom="page">
              <wp:posOffset>215265</wp:posOffset>
            </wp:positionH>
            <wp:positionV relativeFrom="page">
              <wp:posOffset>931545</wp:posOffset>
            </wp:positionV>
            <wp:extent cx="6965315" cy="9188068"/>
            <wp:effectExtent l="0" t="0" r="0" b="0"/>
            <wp:wrapNone/>
            <wp:docPr id="51" name="图片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图片 5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8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54" name="矩形 5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55" o:spid="_x0000_s55" fillcolor="#FFFFFF" stroked="t" strokeweight="2.0pt" style="position:absolute;&#10;margin-left:390.99997pt;&#10;margin-top:678.0pt;&#10;width:138.0pt;&#10;height:31.20001pt;&#10;z-index:25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7" behindDoc="0" locked="0" layoutInCell="1" hidden="0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8442960</wp:posOffset>
                </wp:positionV>
                <wp:extent cx="1752600" cy="654050"/>
                <wp:effectExtent l="0" t="0" r="0" b="0"/>
                <wp:wrapNone/>
                <wp:docPr id="56" name="矩形 5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57" o:spid="_x0000_s57" fillcolor="#FFFFFF" stroked="t" strokeweight="2.0pt" style="position:absolute;&#10;margin-left:32.2pt;&#10;margin-top:664.8pt;&#10;width:138.0pt;&#10;height:51.500008pt;&#10;z-index:25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7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60" behindDoc="0" locked="0" layoutInCell="1" hidden="0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8572500</wp:posOffset>
                </wp:positionV>
                <wp:extent cx="1752600" cy="396240"/>
                <wp:effectExtent l="0" t="0" r="0" b="0"/>
                <wp:wrapNone/>
                <wp:docPr id="61" name="矩形 6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62" o:spid="_x0000_s62" fillcolor="#FFFFFF" stroked="t" strokeweight="2.0pt" style="position:absolute;&#10;margin-left:389.5pt;&#10;margin-top:675.0pt;&#10;width:138.0pt;&#10;height:31.20001pt;&#10;z-index:26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9" behindDoc="0" locked="0" layoutInCell="1" hidden="0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8382000</wp:posOffset>
                </wp:positionV>
                <wp:extent cx="1752600" cy="654050"/>
                <wp:effectExtent l="0" t="0" r="0" b="0"/>
                <wp:wrapNone/>
                <wp:docPr id="63" name="矩形 6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64" o:spid="_x0000_s64" fillcolor="#FFFFFF" stroked="t" strokeweight="2.0pt" style="position:absolute;&#10;margin-left:27.4pt;&#10;margin-top:660.0pt;&#10;width:138.0pt;&#10;height:51.500008pt;&#10;z-index:25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8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65" name="图片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图片 6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63" behindDoc="0" locked="0" layoutInCell="1" hidden="0" allowOverlap="1">
                <wp:simplePos x="0" y="0"/>
                <wp:positionH relativeFrom="column">
                  <wp:posOffset>5118100</wp:posOffset>
                </wp:positionH>
                <wp:positionV relativeFrom="paragraph">
                  <wp:posOffset>8496300</wp:posOffset>
                </wp:positionV>
                <wp:extent cx="1752600" cy="396240"/>
                <wp:effectExtent l="0" t="0" r="0" b="0"/>
                <wp:wrapNone/>
                <wp:docPr id="68" name="矩形 6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69" o:spid="_x0000_s69" fillcolor="#FFFFFF" stroked="t" strokeweight="2.0pt" style="position:absolute;&#10;margin-left:402.99997pt;&#10;margin-top:669.0pt;&#10;width:138.0pt;&#10;height:31.20001pt;&#10;z-index:263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2" behindDoc="0" locked="0" layoutInCell="1" hidden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752600" cy="654050"/>
                <wp:effectExtent l="0" t="0" r="0" b="0"/>
                <wp:wrapNone/>
                <wp:docPr id="70" name="矩形 7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71" o:spid="_x0000_s71" fillcolor="#FFFFFF" stroked="t" strokeweight="2.0pt" style="position:absolute;&#10;margin-left:0.0pt;&#10;margin-top:-0.05pt;&#10;width:138.0pt;&#10;height:51.499996pt;&#10;z-index:26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1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8382000</wp:posOffset>
                </wp:positionV>
                <wp:extent cx="1752600" cy="654050"/>
                <wp:effectExtent l="0" t="0" r="0" b="0"/>
                <wp:wrapNone/>
                <wp:docPr id="72" name="矩形 7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73" o:spid="_x0000_s73" fillcolor="#FFFFFF" stroked="t" strokeweight="2.0pt" style="position:absolute;&#10;margin-left:34.6pt;&#10;margin-top:660.0pt;&#10;width:138.0pt;&#10;height:51.500008pt;&#10;z-index:26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9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74" name="图片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图片 7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65" behindDoc="0" locked="0" layoutInCell="1" hidden="0" allowOverlap="1">
                <wp:simplePos x="0" y="0"/>
                <wp:positionH relativeFrom="column">
                  <wp:posOffset>4889500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77" name="矩形 7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78" o:spid="_x0000_s78" fillcolor="#FFFFFF" stroked="t" strokeweight="2.0pt" style="position:absolute;&#10;margin-left:384.99997pt;&#10;margin-top:673.5pt;&#10;width:138.0pt;&#10;height:31.20001pt;&#10;z-index:265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4" behindDoc="0" locked="0" layoutInCell="1" hidden="0" allowOverlap="1">
                <wp:simplePos x="0" y="0"/>
                <wp:positionH relativeFrom="column">
                  <wp:posOffset>530859</wp:posOffset>
                </wp:positionH>
                <wp:positionV relativeFrom="paragraph">
                  <wp:posOffset>8351519</wp:posOffset>
                </wp:positionV>
                <wp:extent cx="1752600" cy="654050"/>
                <wp:effectExtent l="0" t="0" r="0" b="0"/>
                <wp:wrapNone/>
                <wp:docPr id="79" name="矩形 7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80" o:spid="_x0000_s80" fillcolor="#FFFFFF" stroked="t" strokeweight="2.0pt" style="position:absolute;&#10;margin-left:41.8pt;&#10;margin-top:657.6pt;&#10;width:138.0pt;&#10;height:51.500008pt;&#10;z-index:264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0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81" name="图片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67" behindDoc="0" locked="0" layoutInCell="1" hidden="0" allowOverlap="1">
                <wp:simplePos x="0" y="0"/>
                <wp:positionH relativeFrom="column">
                  <wp:posOffset>4927599</wp:posOffset>
                </wp:positionH>
                <wp:positionV relativeFrom="paragraph">
                  <wp:posOffset>8620760</wp:posOffset>
                </wp:positionV>
                <wp:extent cx="1752600" cy="396240"/>
                <wp:effectExtent l="0" t="0" r="0" b="0"/>
                <wp:wrapNone/>
                <wp:docPr id="84" name="矩形 8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85" o:spid="_x0000_s85" fillcolor="#FFFFFF" stroked="t" strokeweight="2.0pt" style="position:absolute;&#10;margin-left:387.99997pt;&#10;margin-top:678.8pt;&#10;width:138.0pt;&#10;height:31.20001pt;&#10;z-index:267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6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8366760</wp:posOffset>
                </wp:positionV>
                <wp:extent cx="1752600" cy="654050"/>
                <wp:effectExtent l="0" t="0" r="0" b="0"/>
                <wp:wrapNone/>
                <wp:docPr id="86" name="矩形 8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87" o:spid="_x0000_s87" fillcolor="#FFFFFF" stroked="t" strokeweight="2.0pt" style="position:absolute;&#10;margin-left:34.6pt;&#10;margin-top:658.8pt;&#10;width:138.0pt;&#10;height:51.500008pt;&#10;z-index:266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1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88" name="图片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9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69" behindDoc="0" locked="0" layoutInCell="1" hidden="0" allowOverlap="1">
                <wp:simplePos x="0" y="0"/>
                <wp:positionH relativeFrom="column">
                  <wp:posOffset>4870450</wp:posOffset>
                </wp:positionH>
                <wp:positionV relativeFrom="paragraph">
                  <wp:posOffset>8582660</wp:posOffset>
                </wp:positionV>
                <wp:extent cx="1752600" cy="396240"/>
                <wp:effectExtent l="0" t="0" r="0" b="0"/>
                <wp:wrapNone/>
                <wp:docPr id="91" name="矩形 9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92" o:spid="_x0000_s92" fillcolor="#FFFFFF" stroked="t" strokeweight="2.0pt" style="position:absolute;&#10;margin-left:383.5pt;&#10;margin-top:675.8pt;&#10;width:138.0pt;&#10;height:31.20001pt;&#10;z-index:269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8" behindDoc="0" locked="0" layoutInCell="1" hidden="0" allowOverlap="1">
                <wp:simplePos x="0" y="0"/>
                <wp:positionH relativeFrom="column">
                  <wp:posOffset>500380</wp:posOffset>
                </wp:positionH>
                <wp:positionV relativeFrom="paragraph">
                  <wp:posOffset>8321040</wp:posOffset>
                </wp:positionV>
                <wp:extent cx="1752600" cy="654050"/>
                <wp:effectExtent l="0" t="0" r="0" b="0"/>
                <wp:wrapNone/>
                <wp:docPr id="93" name="矩形 9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94" o:spid="_x0000_s94" fillcolor="#FFFFFF" stroked="t" strokeweight="2.0pt" style="position:absolute;&#10;margin-left:39.4pt;&#10;margin-top:655.2pt;&#10;width:138.0pt;&#10;height:51.500008pt;&#10;z-index:268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2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95" name="图片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图片 9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72" behindDoc="0" locked="0" layoutInCell="1" hidden="0" allowOverlap="1">
                <wp:simplePos x="0" y="0"/>
                <wp:positionH relativeFrom="column">
                  <wp:posOffset>5022850</wp:posOffset>
                </wp:positionH>
                <wp:positionV relativeFrom="paragraph">
                  <wp:posOffset>8563610</wp:posOffset>
                </wp:positionV>
                <wp:extent cx="1752600" cy="396240"/>
                <wp:effectExtent l="0" t="0" r="0" b="0"/>
                <wp:wrapNone/>
                <wp:docPr id="98" name="矩形 9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99" o:spid="_x0000_s99" fillcolor="#FFFFFF" stroked="t" strokeweight="2.0pt" style="position:absolute;&#10;margin-left:395.5pt;&#10;margin-top:674.3pt;&#10;width:138.0pt;&#10;height:31.20001pt;&#10;z-index:27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1" behindDoc="0" locked="0" layoutInCell="1" hidden="0" allowOverlap="1">
                <wp:simplePos x="0" y="0"/>
                <wp:positionH relativeFrom="column">
                  <wp:posOffset>744220</wp:posOffset>
                </wp:positionH>
                <wp:positionV relativeFrom="paragraph">
                  <wp:posOffset>8458200</wp:posOffset>
                </wp:positionV>
                <wp:extent cx="1752600" cy="654050"/>
                <wp:effectExtent l="0" t="0" r="0" b="0"/>
                <wp:wrapNone/>
                <wp:docPr id="100" name="矩形 10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01" o:spid="_x0000_s101" fillcolor="#FFFFFF" stroked="t" strokeweight="2.0pt" style="position:absolute;&#10;margin-left:58.6pt;&#10;margin-top:666.0pt;&#10;width:138.0pt;&#10;height:51.500008pt;&#10;z-index:271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0" behindDoc="0" locked="0" layoutInCell="1" hidden="0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8305800</wp:posOffset>
                </wp:positionV>
                <wp:extent cx="1752600" cy="654050"/>
                <wp:effectExtent l="0" t="0" r="0" b="0"/>
                <wp:wrapNone/>
                <wp:docPr id="102" name="矩形 10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03" o:spid="_x0000_s103" fillcolor="#FFFFFF" stroked="t" strokeweight="2.0pt" style="position:absolute;&#10;margin-left:46.6pt;&#10;margin-top:654.0pt;&#10;width:138.0pt;&#10;height:51.500008pt;&#10;z-index:270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3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04" name="图片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图片 10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74" behindDoc="0" locked="0" layoutInCell="1" hidden="0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8534401</wp:posOffset>
                </wp:positionV>
                <wp:extent cx="1752599" cy="396240"/>
                <wp:effectExtent l="0" t="0" r="0" b="0"/>
                <wp:wrapNone/>
                <wp:docPr id="107" name="矩形 10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08" o:spid="_x0000_s108" fillcolor="#FFFFFF" stroked="t" strokeweight="2.0pt" style="position:absolute;&#10;margin-left:382.0pt;&#10;margin-top:672.0pt;&#10;width:137.99998pt;&#10;height:31.20001pt;&#10;z-index:27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3" behindDoc="0" locked="0" layoutInCell="1" hidden="0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8366760</wp:posOffset>
                </wp:positionV>
                <wp:extent cx="1752600" cy="654050"/>
                <wp:effectExtent l="0" t="0" r="0" b="0"/>
                <wp:wrapNone/>
                <wp:docPr id="109" name="矩形 10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10" o:spid="_x0000_s110" fillcolor="#FFFFFF" stroked="t" strokeweight="2.0pt" style="position:absolute;&#10;margin-left:33.4pt;&#10;margin-top:658.8pt;&#10;width:138.0pt;&#10;height:51.500008pt;&#10;z-index:27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4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111" name="图片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图片 11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77" behindDoc="0" locked="0" layoutInCell="1" hidden="0" allowOverlap="1">
                <wp:simplePos x="0" y="0"/>
                <wp:positionH relativeFrom="column">
                  <wp:posOffset>4984750</wp:posOffset>
                </wp:positionH>
                <wp:positionV relativeFrom="paragraph">
                  <wp:posOffset>8648700</wp:posOffset>
                </wp:positionV>
                <wp:extent cx="1752600" cy="396240"/>
                <wp:effectExtent l="0" t="0" r="0" b="0"/>
                <wp:wrapNone/>
                <wp:docPr id="114" name="矩形 11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15" o:spid="_x0000_s115" fillcolor="#FFFFFF" stroked="t" strokeweight="2.0pt" style="position:absolute;&#10;margin-left:392.5pt;&#10;margin-top:681.0pt;&#10;width:138.0pt;&#10;height:31.20001pt;&#10;z-index:277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5" behindDoc="0" locked="0" layoutInCell="1" hidden="0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8656319</wp:posOffset>
                </wp:positionV>
                <wp:extent cx="1752600" cy="396240"/>
                <wp:effectExtent l="0" t="0" r="0" b="0"/>
                <wp:wrapNone/>
                <wp:docPr id="116" name="矩形 11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17" o:spid="_x0000_s117" fillcolor="#FFFFFF" stroked="t" strokeweight="2.0pt" style="position:absolute;&#10;margin-left:27.4pt;&#10;margin-top:681.6pt;&#10;width:138.0pt;&#10;height:31.20001pt;&#10;z-index:275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6" behindDoc="0" locked="0" layoutInCell="1" hidden="0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2804160</wp:posOffset>
                </wp:positionV>
                <wp:extent cx="1752599" cy="654050"/>
                <wp:effectExtent l="0" t="0" r="0" b="0"/>
                <wp:wrapNone/>
                <wp:docPr id="118" name="矩形 11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6540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19" o:spid="_x0000_s119" fillcolor="#FFFFFF" stroked="t" strokeweight="2.0pt" style="position:absolute;&#10;margin-left:269.8pt;&#10;margin-top:220.8pt;&#10;width:137.99998pt;&#10;height:51.500008pt;&#10;z-index:276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20" name="图片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图片 1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79" behindDoc="0" locked="0" layoutInCell="1" hidden="0" allowOverlap="1">
                <wp:simplePos x="0" y="0"/>
                <wp:positionH relativeFrom="column">
                  <wp:posOffset>4984750</wp:posOffset>
                </wp:positionH>
                <wp:positionV relativeFrom="paragraph">
                  <wp:posOffset>8496300</wp:posOffset>
                </wp:positionV>
                <wp:extent cx="1752600" cy="396240"/>
                <wp:effectExtent l="0" t="0" r="0" b="0"/>
                <wp:wrapNone/>
                <wp:docPr id="123" name="矩形 12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24" o:spid="_x0000_s124" fillcolor="#FFFFFF" stroked="t" strokeweight="2.0pt" style="position:absolute;&#10;margin-left:392.5pt;&#10;margin-top:669.0pt;&#10;width:138.0pt;&#10;height:31.20001pt;&#10;z-index:279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8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8625841</wp:posOffset>
                </wp:positionV>
                <wp:extent cx="1752600" cy="396240"/>
                <wp:effectExtent l="0" t="0" r="0" b="0"/>
                <wp:wrapNone/>
                <wp:docPr id="125" name="矩形 12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26" o:spid="_x0000_s126" fillcolor="#FFFFFF" stroked="t" strokeweight="2.0pt" style="position:absolute;&#10;margin-left:34.6pt;&#10;margin-top:679.2pt;&#10;width:138.0pt;&#10;height:31.20001pt;&#10;z-index:278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6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27" name="图片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片 12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82" behindDoc="0" locked="0" layoutInCell="1" hidden="0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130" name="矩形 13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31" o:spid="_x0000_s131" fillcolor="#FFFFFF" stroked="t" strokeweight="2.0pt" style="position:absolute;&#10;margin-left:386.5pt;&#10;margin-top:678.0pt;&#10;width:138.0pt;&#10;height:31.20001pt;&#10;z-index:28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1" behindDoc="0" locked="0" layoutInCell="1" hidden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752600" cy="396240"/>
                <wp:effectExtent l="0" t="0" r="0" b="0"/>
                <wp:wrapNone/>
                <wp:docPr id="132" name="矩形 13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33" o:spid="_x0000_s133" fillcolor="#FFFFFF" stroked="t" strokeweight="2.0pt" style="position:absolute;&#10;margin-left:0.0pt;&#10;margin-top:-0.05pt;&#10;width:138.0pt;&#10;height:31.2pt;&#10;z-index:281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0" behindDoc="0" locked="0" layoutInCell="1" hidden="0" allowOverlap="1">
                <wp:simplePos x="0" y="0"/>
                <wp:positionH relativeFrom="column">
                  <wp:posOffset>500380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134" name="矩形 13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35" o:spid="_x0000_s135" fillcolor="#FFFFFF" stroked="t" strokeweight="2.0pt" style="position:absolute;&#10;margin-left:39.4pt;&#10;margin-top:678.0pt;&#10;width:138.0pt;&#10;height:31.20001pt;&#10;z-index:280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7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36" name="图片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图片 13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84" behindDoc="0" locked="0" layoutInCell="1" hidden="0" allowOverlap="1">
                <wp:simplePos x="0" y="0"/>
                <wp:positionH relativeFrom="column">
                  <wp:posOffset>4870450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139" name="矩形 13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40" o:spid="_x0000_s140" fillcolor="#FFFFFF" stroked="t" strokeweight="2.0pt" style="position:absolute;&#10;margin-left:383.5pt;&#10;margin-top:672.0pt;&#10;width:138.0pt;&#10;height:31.20001pt;&#10;z-index:28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3" behindDoc="0" locked="0" layoutInCell="1" hidden="0" allowOverlap="1">
                <wp:simplePos x="0" y="0"/>
                <wp:positionH relativeFrom="column">
                  <wp:posOffset>561340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141" name="矩形 14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42" o:spid="_x0000_s142" fillcolor="#FFFFFF" stroked="t" strokeweight="2.0pt" style="position:absolute;&#10;margin-left:44.2pt;&#10;margin-top:678.0pt;&#10;width:138.0pt;&#10;height:31.20001pt;&#10;z-index:28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8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43" name="图片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" name="图片 14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86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8496300</wp:posOffset>
                </wp:positionV>
                <wp:extent cx="1752600" cy="396240"/>
                <wp:effectExtent l="0" t="0" r="0" b="0"/>
                <wp:wrapNone/>
                <wp:docPr id="146" name="矩形 14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47" o:spid="_x0000_s147" fillcolor="#FFFFFF" stroked="t" strokeweight="2.0pt" style="position:absolute;&#10;margin-left:390.99997pt;&#10;margin-top:669.0pt;&#10;width:138.0pt;&#10;height:31.20001pt;&#10;z-index:28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5" behindDoc="0" locked="0" layoutInCell="1" hidden="0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8503919</wp:posOffset>
                </wp:positionV>
                <wp:extent cx="1752600" cy="396240"/>
                <wp:effectExtent l="0" t="0" r="0" b="0"/>
                <wp:wrapNone/>
                <wp:docPr id="148" name="矩形 14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49" o:spid="_x0000_s149" fillcolor="#FFFFFF" stroked="t" strokeweight="2.0pt" style="position:absolute;&#10;margin-left:33.4pt;&#10;margin-top:669.6pt;&#10;width:138.0pt;&#10;height:31.20001pt;&#10;z-index:28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19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150" name="图片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图片 1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88" behindDoc="0" locked="0" layoutInCell="1" hidden="0" allowOverlap="1">
                <wp:simplePos x="0" y="0"/>
                <wp:positionH relativeFrom="column">
                  <wp:posOffset>5049520</wp:posOffset>
                </wp:positionH>
                <wp:positionV relativeFrom="paragraph">
                  <wp:posOffset>8492490</wp:posOffset>
                </wp:positionV>
                <wp:extent cx="1752600" cy="396240"/>
                <wp:effectExtent l="0" t="0" r="0" b="0"/>
                <wp:wrapNone/>
                <wp:docPr id="153" name="矩形 15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54" o:spid="_x0000_s154" fillcolor="#FFFFFF" stroked="t" strokeweight="2.0pt" style="position:absolute;&#10;margin-left:397.6pt;&#10;margin-top:668.7pt;&#10;width:138.0pt;&#10;height:31.20001pt;&#10;z-index:28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9" behindDoc="0" locked="0" layoutInCell="1" hidden="0" allowOverlap="1">
                <wp:simplePos x="0" y="0"/>
                <wp:positionH relativeFrom="column">
                  <wp:posOffset>88899</wp:posOffset>
                </wp:positionH>
                <wp:positionV relativeFrom="paragraph">
                  <wp:posOffset>0</wp:posOffset>
                </wp:positionV>
                <wp:extent cx="1752600" cy="396240"/>
                <wp:effectExtent l="0" t="0" r="0" b="0"/>
                <wp:wrapNone/>
                <wp:docPr id="155" name="矩形 15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56" o:spid="_x0000_s156" fillcolor="#FFFFFF" stroked="t" strokeweight="2.0pt" style="position:absolute;&#10;margin-left:6.9999995pt;&#10;margin-top:0.0pt;&#10;width:138.0pt;&#10;height:31.2pt;&#10;z-index:289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87" behindDoc="0" locked="0" layoutInCell="1" hidden="0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8625205</wp:posOffset>
                </wp:positionV>
                <wp:extent cx="1752600" cy="396240"/>
                <wp:effectExtent l="0" t="0" r="0" b="0"/>
                <wp:wrapNone/>
                <wp:docPr id="157" name="矩形 15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58" o:spid="_x0000_s158" fillcolor="#FFFFFF" stroked="t" strokeweight="2.0pt" style="position:absolute;&#10;margin-left:34.8pt;&#10;margin-top:679.15pt;&#10;width:138.0pt;&#10;height:31.20001pt;&#10;z-index:28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0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159" name="图片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" name="图片 1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91" behindDoc="0" locked="0" layoutInCell="1" hidden="0" allowOverlap="1">
                <wp:simplePos x="0" y="0"/>
                <wp:positionH relativeFrom="column">
                  <wp:posOffset>5022850</wp:posOffset>
                </wp:positionH>
                <wp:positionV relativeFrom="paragraph">
                  <wp:posOffset>8477250</wp:posOffset>
                </wp:positionV>
                <wp:extent cx="1752600" cy="396240"/>
                <wp:effectExtent l="0" t="0" r="0" b="0"/>
                <wp:wrapNone/>
                <wp:docPr id="162" name="矩形 16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63" o:spid="_x0000_s163" fillcolor="#FFFFFF" stroked="t" strokeweight="2.0pt" style="position:absolute;&#10;margin-left:395.5pt;&#10;margin-top:667.5pt;&#10;width:138.0pt;&#10;height:31.20001pt;&#10;z-index:291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0" behindDoc="0" locked="0" layoutInCell="1" hidden="0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164" name="矩形 16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65" o:spid="_x0000_s165" fillcolor="#FFFFFF" stroked="t" strokeweight="2.0pt" style="position:absolute;&#10;margin-left:37.0pt;&#10;margin-top:672.0pt;&#10;width:138.0pt;&#10;height:31.20001pt;&#10;z-index:290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1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66" name="图片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图片 1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93" behindDoc="0" locked="0" layoutInCell="1" hidden="0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8134350</wp:posOffset>
                </wp:positionV>
                <wp:extent cx="1752600" cy="819149"/>
                <wp:effectExtent l="0" t="0" r="0" b="0"/>
                <wp:wrapNone/>
                <wp:docPr id="169" name="矩形 16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flipV="1" rot="21600000">
                          <a:off x="0" y="0"/>
                          <a:ext cx="1752600" cy="81914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70" o:spid="_x0000_s170" fillcolor="#FFFFFF" stroked="t" strokeweight="2.0pt" style="position:absolute;&#10;margin-left:396.99997pt;&#10;margin-top:640.5pt;&#10;width:138.0pt;&#10;height:64.49998pt;&#10;flip:y;&#10;z-index:293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2" behindDoc="0" locked="0" layoutInCell="1" hidden="0" allowOverlap="1">
                <wp:simplePos x="0" y="0"/>
                <wp:positionH relativeFrom="column">
                  <wp:posOffset>515619</wp:posOffset>
                </wp:positionH>
                <wp:positionV relativeFrom="paragraph">
                  <wp:posOffset>8473441</wp:posOffset>
                </wp:positionV>
                <wp:extent cx="1752600" cy="396240"/>
                <wp:effectExtent l="0" t="0" r="0" b="0"/>
                <wp:wrapNone/>
                <wp:docPr id="171" name="矩形 17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72" o:spid="_x0000_s172" fillcolor="#FFFFFF" stroked="t" strokeweight="2.0pt" style="position:absolute;&#10;margin-left:40.6pt;&#10;margin-top:667.2pt;&#10;width:138.0pt;&#10;height:31.20001pt;&#10;z-index:292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2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73" name="图片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" name="图片 17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95" behindDoc="0" locked="0" layoutInCell="1" hidden="0" allowOverlap="1">
                <wp:simplePos x="0" y="0"/>
                <wp:positionH relativeFrom="column">
                  <wp:posOffset>5118100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176" name="矩形 17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77" o:spid="_x0000_s177" fillcolor="#FFFFFF" stroked="t" strokeweight="2.0pt" style="position:absolute;&#10;margin-left:402.99997pt;&#10;margin-top:672.0pt;&#10;width:138.0pt;&#10;height:31.20001pt;&#10;z-index:295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4" behindDoc="0" locked="0" layoutInCell="1" hidden="0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8564881</wp:posOffset>
                </wp:positionV>
                <wp:extent cx="1752600" cy="396240"/>
                <wp:effectExtent l="0" t="0" r="0" b="0"/>
                <wp:wrapNone/>
                <wp:docPr id="178" name="矩形 17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79" o:spid="_x0000_s179" fillcolor="#FFFFFF" stroked="t" strokeweight="2.0pt" style="position:absolute;&#10;margin-left:32.2pt;&#10;margin-top:674.4pt;&#10;width:138.0pt;&#10;height:31.20001pt;&#10;z-index:294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3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80" name="图片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图片 1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97" behindDoc="0" locked="0" layoutInCell="1" hidden="0" allowOverlap="1">
                <wp:simplePos x="0" y="0"/>
                <wp:positionH relativeFrom="column">
                  <wp:posOffset>4870450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183" name="矩形 18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84" o:spid="_x0000_s184" fillcolor="#FFFFFF" stroked="t" strokeweight="2.0pt" style="position:absolute;&#10;margin-left:383.5pt;&#10;margin-top:670.5pt;&#10;width:138.0pt;&#10;height:31.20001pt;&#10;z-index:297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6" behindDoc="0" locked="0" layoutInCell="1" hidden="0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8686800</wp:posOffset>
                </wp:positionV>
                <wp:extent cx="1752600" cy="396240"/>
                <wp:effectExtent l="0" t="0" r="0" b="0"/>
                <wp:wrapNone/>
                <wp:docPr id="185" name="矩形 18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86" o:spid="_x0000_s186" fillcolor="#FFFFFF" stroked="t" strokeweight="2.0pt" style="position:absolute;&#10;margin-left:45.4pt;&#10;margin-top:684.0pt;&#10;width:138.0pt;&#10;height:31.20001pt;&#10;z-index:296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4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87" name="图片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" name="图片 1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99" behindDoc="0" locked="0" layoutInCell="1" hidden="0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8553450</wp:posOffset>
                </wp:positionV>
                <wp:extent cx="1752599" cy="396240"/>
                <wp:effectExtent l="0" t="0" r="0" b="0"/>
                <wp:wrapNone/>
                <wp:docPr id="190" name="矩形 19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91" o:spid="_x0000_s191" fillcolor="#FFFFFF" stroked="t" strokeweight="2.0pt" style="position:absolute;&#10;margin-left:382.0pt;&#10;margin-top:673.5pt;&#10;width:137.99998pt;&#10;height:31.20001pt;&#10;z-index:299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8" behindDoc="0" locked="0" layoutInCell="1" hidden="0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8625841</wp:posOffset>
                </wp:positionV>
                <wp:extent cx="1752600" cy="396240"/>
                <wp:effectExtent l="0" t="0" r="0" b="0"/>
                <wp:wrapNone/>
                <wp:docPr id="192" name="矩形 19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93" o:spid="_x0000_s193" fillcolor="#FFFFFF" stroked="t" strokeweight="2.0pt" style="position:absolute;&#10;margin-left:30.999998pt;&#10;margin-top:679.2pt;&#10;width:138.0pt;&#10;height:31.20001pt;&#10;z-index:298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194" name="图片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图片 19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01" behindDoc="0" locked="0" layoutInCell="1" hidden="0" allowOverlap="1">
                <wp:simplePos x="0" y="0"/>
                <wp:positionH relativeFrom="column">
                  <wp:posOffset>5022850</wp:posOffset>
                </wp:positionH>
                <wp:positionV relativeFrom="paragraph">
                  <wp:posOffset>8591550</wp:posOffset>
                </wp:positionV>
                <wp:extent cx="1752600" cy="396240"/>
                <wp:effectExtent l="0" t="0" r="0" b="0"/>
                <wp:wrapNone/>
                <wp:docPr id="197" name="矩形 19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198" o:spid="_x0000_s198" fillcolor="#FFFFFF" stroked="t" strokeweight="2.0pt" style="position:absolute;&#10;margin-left:395.5pt;&#10;margin-top:676.5pt;&#10;width:138.0pt;&#10;height:31.20001pt;&#10;z-index:301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00" behindDoc="0" locked="0" layoutInCell="1" hidden="0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8671559</wp:posOffset>
                </wp:positionV>
                <wp:extent cx="1752600" cy="396240"/>
                <wp:effectExtent l="0" t="0" r="0" b="0"/>
                <wp:wrapNone/>
                <wp:docPr id="199" name="矩形 19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00" o:spid="_x0000_s200" fillcolor="#FFFFFF" stroked="t" strokeweight="2.0pt" style="position:absolute;&#10;margin-left:37.0pt;&#10;margin-top:682.8pt;&#10;width:138.0pt;&#10;height:31.20001pt;&#10;z-index:300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6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01" name="图片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" name="图片 20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03" behindDoc="0" locked="0" layoutInCell="1" hidden="0" allowOverlap="1">
                <wp:simplePos x="0" y="0"/>
                <wp:positionH relativeFrom="column">
                  <wp:posOffset>4813300</wp:posOffset>
                </wp:positionH>
                <wp:positionV relativeFrom="paragraph">
                  <wp:posOffset>8305800</wp:posOffset>
                </wp:positionV>
                <wp:extent cx="1752600" cy="438150"/>
                <wp:effectExtent l="0" t="0" r="0" b="0"/>
                <wp:wrapNone/>
                <wp:docPr id="204" name="矩形 20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43815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05" o:spid="_x0000_s205" fillcolor="#FFFFFF" stroked="t" strokeweight="2.0pt" style="position:absolute;&#10;margin-left:379.0pt;&#10;margin-top:654.0pt;&#10;width:138.00003pt;&#10;height:34.500023pt;&#10;z-index:30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7" behindDoc="1" locked="0" layoutInCell="1" hidden="0" allowOverlap="1">
            <wp:simplePos x="0" y="0"/>
            <wp:positionH relativeFrom="page">
              <wp:posOffset>215265</wp:posOffset>
            </wp:positionH>
            <wp:positionV relativeFrom="page">
              <wp:posOffset>645795</wp:posOffset>
            </wp:positionV>
            <wp:extent cx="6965315" cy="9188069"/>
            <wp:effectExtent l="0" t="0" r="0" b="0"/>
            <wp:wrapNone/>
            <wp:docPr id="206" name="图片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图片 2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302" behindDoc="0" locked="0" layoutInCell="1" hidden="0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8580119</wp:posOffset>
                </wp:positionV>
                <wp:extent cx="1752600" cy="396240"/>
                <wp:effectExtent l="0" t="0" r="0" b="0"/>
                <wp:wrapNone/>
                <wp:docPr id="209" name="矩形 20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10" o:spid="_x0000_s210" fillcolor="#FFFFFF" stroked="t" strokeweight="2.0pt" style="position:absolute;&#10;margin-left:43.0pt;&#10;margin-top:675.6pt;&#10;width:138.0pt;&#10;height:31.20001pt;&#10;z-index:302;&#10;mso-position-horizontal:absolute;&#10;mso-position-vertical:absolute;">
                <v:stroke color="#FFFFFF"/>
              </v:rect>
            </w:pict>
          </mc:Fallback>
        </mc:AlternateContent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05" behindDoc="0" locked="0" layoutInCell="1" hidden="0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211" name="矩形 21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12" o:spid="_x0000_s212" fillcolor="#FFFFFF" stroked="t" strokeweight="2.0pt" style="position:absolute;&#10;margin-left:398.5pt;&#10;margin-top:673.5pt;&#10;width:138.0pt;&#10;height:31.20001pt;&#10;z-index:305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04" behindDoc="0" locked="0" layoutInCell="1" hidden="0" allowOverlap="1">
                <wp:simplePos x="0" y="0"/>
                <wp:positionH relativeFrom="column">
                  <wp:posOffset>515619</wp:posOffset>
                </wp:positionH>
                <wp:positionV relativeFrom="paragraph">
                  <wp:posOffset>8519159</wp:posOffset>
                </wp:positionV>
                <wp:extent cx="1752600" cy="396240"/>
                <wp:effectExtent l="0" t="0" r="0" b="0"/>
                <wp:wrapNone/>
                <wp:docPr id="213" name="矩形 21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14" o:spid="_x0000_s214" fillcolor="#FFFFFF" stroked="t" strokeweight="2.0pt" style="position:absolute;&#10;margin-left:40.6pt;&#10;margin-top:670.8pt;&#10;width:138.0pt;&#10;height:31.20001pt;&#10;z-index:304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8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15" name="图片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" name="图片 2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08" behindDoc="0" locked="0" layoutInCell="1" hidden="0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8648700</wp:posOffset>
                </wp:positionV>
                <wp:extent cx="1752600" cy="285749"/>
                <wp:effectExtent l="0" t="0" r="0" b="0"/>
                <wp:wrapNone/>
                <wp:docPr id="218" name="矩形 21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28574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19" o:spid="_x0000_s219" fillcolor="#FFFFFF" stroked="t" strokeweight="2.0pt" style="position:absolute;&#10;margin-left:398.5pt;&#10;margin-top:681.0pt;&#10;width:138.0pt;&#10;height:22.499977pt;&#10;z-index:30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07" behindDoc="0" locked="0" layoutInCell="1" hidden="0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8496300</wp:posOffset>
                </wp:positionV>
                <wp:extent cx="1752600" cy="396240"/>
                <wp:effectExtent l="0" t="0" r="0" b="0"/>
                <wp:wrapNone/>
                <wp:docPr id="220" name="矩形 22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21" o:spid="_x0000_s221" fillcolor="#FFFFFF" stroked="t" strokeweight="2.0pt" style="position:absolute;&#10;margin-left:386.5pt;&#10;margin-top:669.0pt;&#10;width:138.0pt;&#10;height:31.20001pt;&#10;z-index:307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06" behindDoc="0" locked="0" layoutInCell="1" hidden="0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8595360</wp:posOffset>
                </wp:positionV>
                <wp:extent cx="1752600" cy="396240"/>
                <wp:effectExtent l="0" t="0" r="0" b="0"/>
                <wp:wrapNone/>
                <wp:docPr id="222" name="矩形 22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23" o:spid="_x0000_s223" fillcolor="#FFFFFF" stroked="t" strokeweight="2.0pt" style="position:absolute;&#10;margin-left:35.8pt;&#10;margin-top:676.8pt;&#10;width:138.0pt;&#10;height:31.20001pt;&#10;z-index:306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29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24" name="图片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图片 22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10" behindDoc="0" locked="0" layoutInCell="1" hidden="0" allowOverlap="1">
                <wp:simplePos x="0" y="0"/>
                <wp:positionH relativeFrom="column">
                  <wp:posOffset>5079999</wp:posOffset>
                </wp:positionH>
                <wp:positionV relativeFrom="paragraph">
                  <wp:posOffset>8591550</wp:posOffset>
                </wp:positionV>
                <wp:extent cx="1752600" cy="396240"/>
                <wp:effectExtent l="0" t="0" r="0" b="0"/>
                <wp:wrapNone/>
                <wp:docPr id="227" name="矩形 22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28" o:spid="_x0000_s228" fillcolor="#FFFFFF" stroked="t" strokeweight="2.0pt" style="position:absolute;&#10;margin-left:399.99997pt;&#10;margin-top:676.5pt;&#10;width:138.0pt;&#10;height:31.20001pt;&#10;z-index:31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09" behindDoc="0" locked="0" layoutInCell="1" hidden="0" allowOverlap="1">
                <wp:simplePos x="0" y="0"/>
                <wp:positionH relativeFrom="column">
                  <wp:posOffset>515619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229" name="矩形 22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30" o:spid="_x0000_s230" fillcolor="#FFFFFF" stroked="t" strokeweight="2.0pt" style="position:absolute;&#10;margin-left:40.6pt;&#10;margin-top:678.0pt;&#10;width:138.0pt;&#10;height:31.20001pt;&#10;z-index:30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0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31" name="图片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" name="图片 23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12" behindDoc="0" locked="0" layoutInCell="1" hidden="0" allowOverlap="1">
                <wp:simplePos x="0" y="0"/>
                <wp:positionH relativeFrom="column">
                  <wp:posOffset>4756150</wp:posOffset>
                </wp:positionH>
                <wp:positionV relativeFrom="paragraph">
                  <wp:posOffset>8477250</wp:posOffset>
                </wp:positionV>
                <wp:extent cx="1752600" cy="396240"/>
                <wp:effectExtent l="0" t="0" r="0" b="0"/>
                <wp:wrapNone/>
                <wp:docPr id="234" name="矩形 23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35" o:spid="_x0000_s235" fillcolor="#FFFFFF" stroked="t" strokeweight="2.0pt" style="position:absolute;&#10;margin-left:374.5pt;&#10;margin-top:667.5pt;&#10;width:138.0pt;&#10;height:31.20001pt;&#10;z-index:31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11" behindDoc="0" locked="0" layoutInCell="1" hidden="0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8625841</wp:posOffset>
                </wp:positionV>
                <wp:extent cx="1752600" cy="396240"/>
                <wp:effectExtent l="0" t="0" r="0" b="0"/>
                <wp:wrapNone/>
                <wp:docPr id="236" name="矩形 23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37" o:spid="_x0000_s237" fillcolor="#FFFFFF" stroked="t" strokeweight="2.0pt" style="position:absolute;&#10;margin-left:43.0pt;&#10;margin-top:679.2pt;&#10;width:138.0pt;&#10;height:31.20001pt;&#10;z-index:31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1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38" name="图片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图片 24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14" behindDoc="0" locked="0" layoutInCell="1" hidden="0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8477250</wp:posOffset>
                </wp:positionV>
                <wp:extent cx="1752600" cy="396240"/>
                <wp:effectExtent l="0" t="0" r="0" b="0"/>
                <wp:wrapNone/>
                <wp:docPr id="241" name="矩形 24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42" o:spid="_x0000_s242" fillcolor="#FFFFFF" stroked="t" strokeweight="2.0pt" style="position:absolute;&#10;margin-left:389.5pt;&#10;margin-top:667.5pt;&#10;width:138.0pt;&#10;height:31.20001pt;&#10;z-index:31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13" behindDoc="0" locked="0" layoutInCell="1" hidden="0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8595360</wp:posOffset>
                </wp:positionV>
                <wp:extent cx="1752600" cy="396240"/>
                <wp:effectExtent l="0" t="0" r="0" b="0"/>
                <wp:wrapNone/>
                <wp:docPr id="243" name="矩形 24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44" o:spid="_x0000_s244" fillcolor="#FFFFFF" stroked="t" strokeweight="2.0pt" style="position:absolute;&#10;margin-left:30.999998pt;&#10;margin-top:676.8pt;&#10;width:138.0pt;&#10;height:31.20001pt;&#10;z-index:31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2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45" name="图片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" name="图片 24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16" behindDoc="0" locked="0" layoutInCell="1" hidden="0" allowOverlap="1">
                <wp:simplePos x="0" y="0"/>
                <wp:positionH relativeFrom="column">
                  <wp:posOffset>4832350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248" name="矩形 24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49" o:spid="_x0000_s249" fillcolor="#FFFFFF" stroked="t" strokeweight="2.0pt" style="position:absolute;&#10;margin-left:380.5pt;&#10;margin-top:673.5pt;&#10;width:138.0pt;&#10;height:31.20001pt;&#10;z-index:31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15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250" name="矩形 25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51" o:spid="_x0000_s251" fillcolor="#FFFFFF" stroked="t" strokeweight="2.0pt" style="position:absolute;&#10;margin-left:34.6pt;&#10;margin-top:672.0pt;&#10;width:138.0pt;&#10;height:31.20001pt;&#10;z-index:31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3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52" name="图片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图片 25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18" behindDoc="0" locked="0" layoutInCell="1" hidden="0" allowOverlap="1">
                <wp:simplePos x="0" y="0"/>
                <wp:positionH relativeFrom="column">
                  <wp:posOffset>5099050</wp:posOffset>
                </wp:positionH>
                <wp:positionV relativeFrom="paragraph">
                  <wp:posOffset>8648700</wp:posOffset>
                </wp:positionV>
                <wp:extent cx="1752600" cy="396240"/>
                <wp:effectExtent l="0" t="0" r="0" b="0"/>
                <wp:wrapNone/>
                <wp:docPr id="255" name="矩形 25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56" o:spid="_x0000_s256" fillcolor="#FFFFFF" stroked="t" strokeweight="2.0pt" style="position:absolute;&#10;margin-left:401.5pt;&#10;margin-top:681.0pt;&#10;width:138.0pt;&#10;height:31.20001pt;&#10;z-index:31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17" behindDoc="0" locked="0" layoutInCell="1" hidden="0" allowOverlap="1">
                <wp:simplePos x="0" y="0"/>
                <wp:positionH relativeFrom="column">
                  <wp:posOffset>561340</wp:posOffset>
                </wp:positionH>
                <wp:positionV relativeFrom="paragraph">
                  <wp:posOffset>8625841</wp:posOffset>
                </wp:positionV>
                <wp:extent cx="1752600" cy="396240"/>
                <wp:effectExtent l="0" t="0" r="0" b="0"/>
                <wp:wrapNone/>
                <wp:docPr id="257" name="矩形 25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58" o:spid="_x0000_s258" fillcolor="#FFFFFF" stroked="t" strokeweight="2.0pt" style="position:absolute;&#10;margin-left:44.2pt;&#10;margin-top:679.2pt;&#10;width:138.0pt;&#10;height:31.20001pt;&#10;z-index:31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4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59" name="图片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" name="图片 26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20" behindDoc="0" locked="0" layoutInCell="1" hidden="0" allowOverlap="1">
                <wp:simplePos x="0" y="0"/>
                <wp:positionH relativeFrom="column">
                  <wp:posOffset>5022850</wp:posOffset>
                </wp:positionH>
                <wp:positionV relativeFrom="paragraph">
                  <wp:posOffset>8591550</wp:posOffset>
                </wp:positionV>
                <wp:extent cx="1752600" cy="396240"/>
                <wp:effectExtent l="0" t="0" r="0" b="0"/>
                <wp:wrapNone/>
                <wp:docPr id="262" name="矩形 26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63" o:spid="_x0000_s263" fillcolor="#FFFFFF" stroked="t" strokeweight="2.0pt" style="position:absolute;&#10;margin-left:395.5pt;&#10;margin-top:676.5pt;&#10;width:138.0pt;&#10;height:31.20001pt;&#10;z-index:32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19" behindDoc="0" locked="0" layoutInCell="1" hidden="0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8564881</wp:posOffset>
                </wp:positionV>
                <wp:extent cx="1752600" cy="396240"/>
                <wp:effectExtent l="0" t="0" r="0" b="0"/>
                <wp:wrapNone/>
                <wp:docPr id="264" name="矩形 26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65" o:spid="_x0000_s265" fillcolor="#FFFFFF" stroked="t" strokeweight="2.0pt" style="position:absolute;&#10;margin-left:37.0pt;&#10;margin-top:674.4pt;&#10;width:138.0pt;&#10;height:31.20001pt;&#10;z-index:31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66" name="图片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图片 2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22" behindDoc="0" locked="0" layoutInCell="1" hidden="0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269" name="矩形 26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70" o:spid="_x0000_s270" fillcolor="#FFFFFF" stroked="t" strokeweight="2.0pt" style="position:absolute;&#10;margin-left:389.5pt;&#10;margin-top:670.5pt;&#10;width:138.0pt;&#10;height:31.20001pt;&#10;z-index:32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21" behindDoc="0" locked="0" layoutInCell="1" hidden="0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8641080</wp:posOffset>
                </wp:positionV>
                <wp:extent cx="1752600" cy="396240"/>
                <wp:effectExtent l="0" t="0" r="0" b="0"/>
                <wp:wrapNone/>
                <wp:docPr id="271" name="矩形 27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72" o:spid="_x0000_s272" fillcolor="#FFFFFF" stroked="t" strokeweight="2.0pt" style="position:absolute;&#10;margin-left:35.8pt;&#10;margin-top:680.4pt;&#10;width:138.0pt;&#10;height:31.20001pt;&#10;z-index:32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6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73" name="图片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" name="图片 27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24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276" name="矩形 27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77" o:spid="_x0000_s277" fillcolor="#FFFFFF" stroked="t" strokeweight="2.0pt" style="position:absolute;&#10;margin-left:390.99997pt;&#10;margin-top:678.0pt;&#10;width:138.0pt;&#10;height:31.20001pt;&#10;z-index:32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23" behindDoc="0" locked="0" layoutInCell="1" hidden="0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8595360</wp:posOffset>
                </wp:positionV>
                <wp:extent cx="1752600" cy="396240"/>
                <wp:effectExtent l="0" t="0" r="0" b="0"/>
                <wp:wrapNone/>
                <wp:docPr id="278" name="矩形 27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79" o:spid="_x0000_s279" fillcolor="#FFFFFF" stroked="t" strokeweight="2.0pt" style="position:absolute;&#10;margin-left:38.2pt;&#10;margin-top:676.8pt;&#10;width:138.0pt;&#10;height:31.20001pt;&#10;z-index:32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7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280" name="图片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图片 28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26" behindDoc="0" locked="0" layoutInCell="1" hidden="0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8591550</wp:posOffset>
                </wp:positionV>
                <wp:extent cx="1752600" cy="396240"/>
                <wp:effectExtent l="0" t="0" r="0" b="0"/>
                <wp:wrapNone/>
                <wp:docPr id="283" name="矩形 28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84" o:spid="_x0000_s284" fillcolor="#FFFFFF" stroked="t" strokeweight="2.0pt" style="position:absolute;&#10;margin-left:386.5pt;&#10;margin-top:676.5pt;&#10;width:138.0pt;&#10;height:31.20001pt;&#10;z-index:32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25" behindDoc="0" locked="0" layoutInCell="1" hidden="0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8580119</wp:posOffset>
                </wp:positionV>
                <wp:extent cx="1752600" cy="396240"/>
                <wp:effectExtent l="0" t="0" r="0" b="0"/>
                <wp:wrapNone/>
                <wp:docPr id="285" name="矩形 28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86" o:spid="_x0000_s286" fillcolor="#FFFFFF" stroked="t" strokeweight="2.0pt" style="position:absolute;&#10;margin-left:45.4pt;&#10;margin-top:675.6pt;&#10;width:138.0pt;&#10;height:31.20001pt;&#10;z-index:32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8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287" name="图片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" name="图片 28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28" behindDoc="0" locked="0" layoutInCell="1" hidden="0" allowOverlap="1">
                <wp:simplePos x="0" y="0"/>
                <wp:positionH relativeFrom="column">
                  <wp:posOffset>5003799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290" name="矩形 29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91" o:spid="_x0000_s291" fillcolor="#FFFFFF" stroked="t" strokeweight="2.0pt" style="position:absolute;&#10;margin-left:393.99997pt;&#10;margin-top:672.0pt;&#10;width:138.0pt;&#10;height:31.20001pt;&#10;z-index:32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27" behindDoc="0" locked="0" layoutInCell="1" hidden="0" allowOverlap="1">
                <wp:simplePos x="0" y="0"/>
                <wp:positionH relativeFrom="column">
                  <wp:posOffset>515619</wp:posOffset>
                </wp:positionH>
                <wp:positionV relativeFrom="paragraph">
                  <wp:posOffset>8564881</wp:posOffset>
                </wp:positionV>
                <wp:extent cx="1752600" cy="396240"/>
                <wp:effectExtent l="0" t="0" r="0" b="0"/>
                <wp:wrapNone/>
                <wp:docPr id="292" name="矩形 29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93" o:spid="_x0000_s293" fillcolor="#FFFFFF" stroked="t" strokeweight="2.0pt" style="position:absolute;&#10;margin-left:40.6pt;&#10;margin-top:674.4pt;&#10;width:138.0pt;&#10;height:31.20001pt;&#10;z-index:32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39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294" name="图片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图片 29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30" behindDoc="0" locked="0" layoutInCell="1" hidden="0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8591550</wp:posOffset>
                </wp:positionV>
                <wp:extent cx="1752599" cy="396240"/>
                <wp:effectExtent l="0" t="0" r="0" b="0"/>
                <wp:wrapNone/>
                <wp:docPr id="297" name="矩形 29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298" o:spid="_x0000_s298" fillcolor="#FFFFFF" stroked="t" strokeweight="2.0pt" style="position:absolute;&#10;margin-left:382.0pt;&#10;margin-top:676.5pt;&#10;width:137.99998pt;&#10;height:31.20001pt;&#10;z-index:33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29" behindDoc="0" locked="0" layoutInCell="1" hidden="0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8580119</wp:posOffset>
                </wp:positionV>
                <wp:extent cx="1752600" cy="396240"/>
                <wp:effectExtent l="0" t="0" r="0" b="0"/>
                <wp:wrapNone/>
                <wp:docPr id="299" name="矩形 29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00" o:spid="_x0000_s300" fillcolor="#FFFFFF" stroked="t" strokeweight="2.0pt" style="position:absolute;&#10;margin-left:19.0pt;&#10;margin-top:675.6pt;&#10;width:138.0pt;&#10;height:31.20001pt;&#10;z-index:32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0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01" name="图片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" name="图片 30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32" behindDoc="0" locked="0" layoutInCell="1" hidden="0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304" name="矩形 30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05" o:spid="_x0000_s305" fillcolor="#FFFFFF" stroked="t" strokeweight="2.0pt" style="position:absolute;&#10;margin-left:386.5pt;&#10;margin-top:673.5pt;&#10;width:138.0pt;&#10;height:31.20001pt;&#10;z-index:33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31" behindDoc="0" locked="0" layoutInCell="1" hidden="0" allowOverlap="1">
                <wp:simplePos x="0" y="0"/>
                <wp:positionH relativeFrom="column">
                  <wp:posOffset>607060</wp:posOffset>
                </wp:positionH>
                <wp:positionV relativeFrom="paragraph">
                  <wp:posOffset>8564881</wp:posOffset>
                </wp:positionV>
                <wp:extent cx="1752600" cy="350519"/>
                <wp:effectExtent l="0" t="0" r="0" b="0"/>
                <wp:wrapNone/>
                <wp:docPr id="306" name="矩形 30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5051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07" o:spid="_x0000_s307" fillcolor="#FFFFFF" stroked="t" strokeweight="2.0pt" style="position:absolute;&#10;margin-left:47.8pt;&#10;margin-top:674.4pt;&#10;width:138.0pt;&#10;height:27.599983pt;&#10;z-index:33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1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08" name="图片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图片 31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34" behindDoc="0" locked="0" layoutInCell="1" hidden="0" allowOverlap="1">
                <wp:simplePos x="0" y="0"/>
                <wp:positionH relativeFrom="column">
                  <wp:posOffset>5022850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311" name="矩形 31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12" o:spid="_x0000_s312" fillcolor="#FFFFFF" stroked="t" strokeweight="2.0pt" style="position:absolute;&#10;margin-left:395.5pt;&#10;margin-top:673.5pt;&#10;width:138.0pt;&#10;height:31.20001pt;&#10;z-index:33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33" behindDoc="0" locked="0" layoutInCell="1" hidden="0" allowOverlap="1">
                <wp:simplePos x="0" y="0"/>
                <wp:positionH relativeFrom="column">
                  <wp:posOffset>561340</wp:posOffset>
                </wp:positionH>
                <wp:positionV relativeFrom="paragraph">
                  <wp:posOffset>8641080</wp:posOffset>
                </wp:positionV>
                <wp:extent cx="1752600" cy="350519"/>
                <wp:effectExtent l="0" t="0" r="0" b="0"/>
                <wp:wrapNone/>
                <wp:docPr id="313" name="矩形 31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flipV="1" rot="21600000">
                          <a:off x="0" y="0"/>
                          <a:ext cx="1752600" cy="350519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14" o:spid="_x0000_s314" fillcolor="#FFFFFF" stroked="t" strokeweight="2.0pt" style="position:absolute;&#10;margin-left:44.2pt;&#10;margin-top:680.4pt;&#10;width:138.0pt;&#10;height:27.599983pt;&#10;flip:y;&#10;z-index:33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2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315" name="图片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" name="图片 3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36" behindDoc="0" locked="0" layoutInCell="1" hidden="0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8610600</wp:posOffset>
                </wp:positionV>
                <wp:extent cx="1752599" cy="396240"/>
                <wp:effectExtent l="0" t="0" r="0" b="0"/>
                <wp:wrapNone/>
                <wp:docPr id="318" name="矩形 31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19" o:spid="_x0000_s319" fillcolor="#FFFFFF" stroked="t" strokeweight="2.0pt" style="position:absolute;&#10;margin-left:382.0pt;&#10;margin-top:678.0pt;&#10;width:137.99998pt;&#10;height:31.20001pt;&#10;z-index:33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35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8702040</wp:posOffset>
                </wp:positionV>
                <wp:extent cx="1752600" cy="396240"/>
                <wp:effectExtent l="0" t="0" r="0" b="0"/>
                <wp:wrapNone/>
                <wp:docPr id="320" name="矩形 32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21" o:spid="_x0000_s321" fillcolor="#FFFFFF" stroked="t" strokeweight="2.0pt" style="position:absolute;&#10;margin-left:34.6pt;&#10;margin-top:685.2pt;&#10;width:138.0pt;&#10;height:31.20001pt;&#10;z-index:33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3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22" name="图片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图片 32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38" behindDoc="0" locked="0" layoutInCell="1" hidden="0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8724901</wp:posOffset>
                </wp:positionV>
                <wp:extent cx="1752599" cy="396240"/>
                <wp:effectExtent l="0" t="0" r="0" b="0"/>
                <wp:wrapNone/>
                <wp:docPr id="325" name="矩形 32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599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26" o:spid="_x0000_s326" fillcolor="#FFFFFF" stroked="t" strokeweight="2.0pt" style="position:absolute;&#10;margin-left:382.0pt;&#10;margin-top:687.0pt;&#10;width:137.99998pt;&#10;height:31.20001pt;&#10;z-index:33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37" behindDoc="0" locked="0" layoutInCell="1" hidden="0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8717281</wp:posOffset>
                </wp:positionV>
                <wp:extent cx="1752600" cy="396240"/>
                <wp:effectExtent l="0" t="0" r="0" b="0"/>
                <wp:wrapNone/>
                <wp:docPr id="327" name="矩形 32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28" o:spid="_x0000_s328" fillcolor="#FFFFFF" stroked="t" strokeweight="2.0pt" style="position:absolute;&#10;margin-left:46.6pt;&#10;margin-top:686.4pt;&#10;width:138.0pt;&#10;height:31.20001pt;&#10;z-index:33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4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29" name="图片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" name="图片 33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40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8601075</wp:posOffset>
                </wp:positionV>
                <wp:extent cx="1752600" cy="396240"/>
                <wp:effectExtent l="0" t="0" r="0" b="0"/>
                <wp:wrapNone/>
                <wp:docPr id="332" name="矩形 33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33" o:spid="_x0000_s333" fillcolor="#FFFFFF" stroked="t" strokeweight="2.0pt" style="position:absolute;&#10;margin-left:390.99997pt;&#10;margin-top:677.25pt;&#10;width:138.0pt;&#10;height:31.20001pt;&#10;z-index:34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39" behindDoc="0" locked="0" layoutInCell="1" hidden="0" allowOverlap="1">
                <wp:simplePos x="0" y="0"/>
                <wp:positionH relativeFrom="column">
                  <wp:posOffset>561340</wp:posOffset>
                </wp:positionH>
                <wp:positionV relativeFrom="paragraph">
                  <wp:posOffset>8656319</wp:posOffset>
                </wp:positionV>
                <wp:extent cx="1752600" cy="396240"/>
                <wp:effectExtent l="0" t="0" r="0" b="0"/>
                <wp:wrapNone/>
                <wp:docPr id="334" name="矩形 33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35" o:spid="_x0000_s335" fillcolor="#FFFFFF" stroked="t" strokeweight="2.0pt" style="position:absolute;&#10;margin-left:44.2pt;&#10;margin-top:681.6pt;&#10;width:138.0pt;&#10;height:31.20001pt;&#10;z-index:33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36" name="图片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图片 3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42" behindDoc="0" locked="0" layoutInCell="1" hidden="0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8629650</wp:posOffset>
                </wp:positionV>
                <wp:extent cx="1752600" cy="396240"/>
                <wp:effectExtent l="0" t="0" r="0" b="0"/>
                <wp:wrapNone/>
                <wp:docPr id="339" name="矩形 33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40" o:spid="_x0000_s340" fillcolor="#FFFFFF" stroked="t" strokeweight="2.0pt" style="position:absolute;&#10;margin-left:389.5pt;&#10;margin-top:679.5pt;&#10;width:138.0pt;&#10;height:31.20001pt;&#10;z-index:34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1" behindDoc="0" locked="0" layoutInCell="1" hidden="0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341" name="矩形 34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42" o:spid="_x0000_s342" fillcolor="#FFFFFF" stroked="t" strokeweight="2.0pt" style="position:absolute;&#10;margin-left:50.200005pt;&#10;margin-top:678.0pt;&#10;width:138.0pt;&#10;height:31.20001pt;&#10;z-index:34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6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343" name="图片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" name="图片 34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44" behindDoc="0" locked="0" layoutInCell="1" hidden="0" allowOverlap="1">
                <wp:simplePos x="0" y="0"/>
                <wp:positionH relativeFrom="column">
                  <wp:posOffset>5003799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346" name="矩形 34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47" o:spid="_x0000_s347" fillcolor="#FFFFFF" stroked="t" strokeweight="2.0pt" style="position:absolute;&#10;margin-left:393.99997pt;&#10;margin-top:670.5pt;&#10;width:138.0pt;&#10;height:31.20001pt;&#10;z-index:34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3" behindDoc="0" locked="0" layoutInCell="1" hidden="0" allowOverlap="1">
                <wp:simplePos x="0" y="0"/>
                <wp:positionH relativeFrom="column">
                  <wp:posOffset>332740</wp:posOffset>
                </wp:positionH>
                <wp:positionV relativeFrom="paragraph">
                  <wp:posOffset>8549640</wp:posOffset>
                </wp:positionV>
                <wp:extent cx="1752600" cy="396240"/>
                <wp:effectExtent l="0" t="0" r="0" b="0"/>
                <wp:wrapNone/>
                <wp:docPr id="348" name="矩形 34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49" o:spid="_x0000_s349" fillcolor="#FFFFFF" stroked="t" strokeweight="2.0pt" style="position:absolute;&#10;margin-left:26.199999pt;&#10;margin-top:673.2pt;&#10;width:138.0pt;&#10;height:31.20001pt;&#10;z-index:34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7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50" name="图片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图片 35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46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8553450</wp:posOffset>
                </wp:positionV>
                <wp:extent cx="1752600" cy="396240"/>
                <wp:effectExtent l="0" t="0" r="0" b="0"/>
                <wp:wrapNone/>
                <wp:docPr id="353" name="矩形 35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54" o:spid="_x0000_s354" fillcolor="#FFFFFF" stroked="t" strokeweight="2.0pt" style="position:absolute;&#10;margin-left:390.99997pt;&#10;margin-top:673.5pt;&#10;width:138.0pt;&#10;height:31.20001pt;&#10;z-index:34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5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8641080</wp:posOffset>
                </wp:positionV>
                <wp:extent cx="1752600" cy="396240"/>
                <wp:effectExtent l="0" t="0" r="0" b="0"/>
                <wp:wrapNone/>
                <wp:docPr id="355" name="矩形 35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56" o:spid="_x0000_s356" fillcolor="#FFFFFF" stroked="t" strokeweight="2.0pt" style="position:absolute;&#10;margin-left:34.6pt;&#10;margin-top:680.4pt;&#10;width:138.0pt;&#10;height:31.20001pt;&#10;z-index:34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8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57" name="图片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" name="图片 35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48" behindDoc="0" locked="0" layoutInCell="1" hidden="0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360" name="矩形 36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61" o:spid="_x0000_s361" fillcolor="#FFFFFF" stroked="t" strokeweight="2.0pt" style="position:absolute;&#10;margin-left:396.99997pt;&#10;margin-top:678.0pt;&#10;width:138.0pt;&#10;height:31.20001pt;&#10;z-index:34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7" behindDoc="0" locked="0" layoutInCell="1" hidden="0" allowOverlap="1">
                <wp:simplePos x="0" y="0"/>
                <wp:positionH relativeFrom="column">
                  <wp:posOffset>226059</wp:posOffset>
                </wp:positionH>
                <wp:positionV relativeFrom="paragraph">
                  <wp:posOffset>8641080</wp:posOffset>
                </wp:positionV>
                <wp:extent cx="1752600" cy="396240"/>
                <wp:effectExtent l="0" t="0" r="0" b="0"/>
                <wp:wrapNone/>
                <wp:docPr id="362" name="矩形 36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63" o:spid="_x0000_s363" fillcolor="#FFFFFF" stroked="t" strokeweight="2.0pt" style="position:absolute;&#10;margin-left:17.8pt;&#10;margin-top:680.4pt;&#10;width:138.0pt;&#10;height:31.20001pt;&#10;z-index:34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49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364" name="图片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图片 3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50" behindDoc="0" locked="0" layoutInCell="1" hidden="0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367" name="矩形 36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68" o:spid="_x0000_s368" fillcolor="#FFFFFF" stroked="t" strokeweight="2.0pt" style="position:absolute;&#10;margin-left:390.99997pt;&#10;margin-top:670.5pt;&#10;width:138.0pt;&#10;height:31.20001pt;&#10;z-index:35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49" behindDoc="0" locked="0" layoutInCell="1" hidden="0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8564881</wp:posOffset>
                </wp:positionV>
                <wp:extent cx="1752600" cy="396240"/>
                <wp:effectExtent l="0" t="0" r="0" b="0"/>
                <wp:wrapNone/>
                <wp:docPr id="369" name="矩形 36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70" o:spid="_x0000_s370" fillcolor="#FFFFFF" stroked="t" strokeweight="2.0pt" style="position:absolute;&#10;margin-left:43.0pt;&#10;margin-top:674.4pt;&#10;width:138.0pt;&#10;height:31.20001pt;&#10;z-index:34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0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371" name="图片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" name="图片 37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52" behindDoc="0" locked="0" layoutInCell="1" hidden="0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8572500</wp:posOffset>
                </wp:positionV>
                <wp:extent cx="1752600" cy="396240"/>
                <wp:effectExtent l="0" t="0" r="0" b="0"/>
                <wp:wrapNone/>
                <wp:docPr id="374" name="矩形 37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75" o:spid="_x0000_s375" fillcolor="#FFFFFF" stroked="t" strokeweight="2.0pt" style="position:absolute;&#10;margin-left:398.5pt;&#10;margin-top:675.0pt;&#10;width:138.0pt;&#10;height:31.20001pt;&#10;z-index:35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51" behindDoc="0" locked="0" layoutInCell="1" hidden="0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8564881</wp:posOffset>
                </wp:positionV>
                <wp:extent cx="1752600" cy="396240"/>
                <wp:effectExtent l="0" t="0" r="0" b="0"/>
                <wp:wrapNone/>
                <wp:docPr id="376" name="矩形 376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77" o:spid="_x0000_s377" fillcolor="#FFFFFF" stroked="t" strokeweight="2.0pt" style="position:absolute;&#10;margin-left:33.4pt;&#10;margin-top:674.4pt;&#10;width:138.0pt;&#10;height:31.20001pt;&#10;z-index:35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1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78" name="图片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图片 38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54" behindDoc="0" locked="0" layoutInCell="1" hidden="0" allowOverlap="1">
                <wp:simplePos x="0" y="0"/>
                <wp:positionH relativeFrom="column">
                  <wp:posOffset>4832350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381" name="矩形 38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82" o:spid="_x0000_s382" fillcolor="#FFFFFF" stroked="t" strokeweight="2.0pt" style="position:absolute;&#10;margin-left:380.5pt;&#10;margin-top:670.5pt;&#10;width:138.0pt;&#10;height:31.20001pt;&#10;z-index:354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53" behindDoc="0" locked="0" layoutInCell="1" hidden="0" allowOverlap="1">
                <wp:simplePos x="0" y="0"/>
                <wp:positionH relativeFrom="column">
                  <wp:posOffset>515619</wp:posOffset>
                </wp:positionH>
                <wp:positionV relativeFrom="paragraph">
                  <wp:posOffset>8580119</wp:posOffset>
                </wp:positionV>
                <wp:extent cx="1752600" cy="396240"/>
                <wp:effectExtent l="0" t="0" r="0" b="0"/>
                <wp:wrapNone/>
                <wp:docPr id="383" name="矩形 383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84" o:spid="_x0000_s384" fillcolor="#FFFFFF" stroked="t" strokeweight="2.0pt" style="position:absolute;&#10;margin-left:40.6pt;&#10;margin-top:675.6pt;&#10;width:138.0pt;&#10;height:31.20001pt;&#10;z-index:353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2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85" name="图片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" name="图片 38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56" behindDoc="0" locked="0" layoutInCell="1" hidden="0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8610600</wp:posOffset>
                </wp:positionV>
                <wp:extent cx="1752600" cy="396240"/>
                <wp:effectExtent l="0" t="0" r="0" b="0"/>
                <wp:wrapNone/>
                <wp:docPr id="388" name="矩形 388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89" o:spid="_x0000_s389" fillcolor="#FFFFFF" stroked="t" strokeweight="2.0pt" style="position:absolute;&#10;margin-left:398.5pt;&#10;margin-top:678.0pt;&#10;width:138.0pt;&#10;height:31.20001pt;&#10;z-index:356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55" behindDoc="0" locked="0" layoutInCell="1" hidden="0" allowOverlap="1">
                <wp:simplePos x="0" y="0"/>
                <wp:positionH relativeFrom="column">
                  <wp:posOffset>378460</wp:posOffset>
                </wp:positionH>
                <wp:positionV relativeFrom="paragraph">
                  <wp:posOffset>8595360</wp:posOffset>
                </wp:positionV>
                <wp:extent cx="1752600" cy="396240"/>
                <wp:effectExtent l="0" t="0" r="0" b="0"/>
                <wp:wrapNone/>
                <wp:docPr id="390" name="矩形 390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91" o:spid="_x0000_s391" fillcolor="#FFFFFF" stroked="t" strokeweight="2.0pt" style="position:absolute;&#10;margin-left:29.8pt;&#10;margin-top:676.8pt;&#10;width:138.0pt;&#10;height:31.20001pt;&#10;z-index:355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3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92" name="图片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图片 39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58" behindDoc="0" locked="0" layoutInCell="1" hidden="0" allowOverlap="1">
                <wp:simplePos x="0" y="0"/>
                <wp:positionH relativeFrom="column">
                  <wp:posOffset>5003799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395" name="矩形 395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96" o:spid="_x0000_s396" fillcolor="#FFFFFF" stroked="t" strokeweight="2.0pt" style="position:absolute;&#10;margin-left:393.99997pt;&#10;margin-top:672.0pt;&#10;width:138.0pt;&#10;height:31.20001pt;&#10;z-index:358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57" behindDoc="0" locked="0" layoutInCell="1" hidden="0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8595360</wp:posOffset>
                </wp:positionV>
                <wp:extent cx="1752600" cy="396240"/>
                <wp:effectExtent l="0" t="0" r="0" b="0"/>
                <wp:wrapNone/>
                <wp:docPr id="397" name="矩形 397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398" o:spid="_x0000_s398" fillcolor="#FFFFFF" stroked="t" strokeweight="2.0pt" style="position:absolute;&#10;margin-left:34.6pt;&#10;margin-top:676.8pt;&#10;width:138.0pt;&#10;height:31.20001pt;&#10;z-index:357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4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399" name="图片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" name="图片 40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60" behindDoc="0" locked="0" layoutInCell="1" hidden="0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8591550</wp:posOffset>
                </wp:positionV>
                <wp:extent cx="1752600" cy="396240"/>
                <wp:effectExtent l="0" t="0" r="0" b="0"/>
                <wp:wrapNone/>
                <wp:docPr id="402" name="矩形 402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03" o:spid="_x0000_s403" fillcolor="#FFFFFF" stroked="t" strokeweight="2.0pt" style="position:absolute;&#10;margin-left:386.5pt;&#10;margin-top:676.5pt;&#10;width:138.0pt;&#10;height:31.20001pt;&#10;z-index:360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59" behindDoc="0" locked="0" layoutInCell="1" hidden="0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8534401</wp:posOffset>
                </wp:positionV>
                <wp:extent cx="1752600" cy="396240"/>
                <wp:effectExtent l="0" t="0" r="0" b="0"/>
                <wp:wrapNone/>
                <wp:docPr id="404" name="矩形 404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05" o:spid="_x0000_s405" fillcolor="#FFFFFF" stroked="t" strokeweight="2.0pt" style="position:absolute;&#10;margin-left:27.4pt;&#10;margin-top:672.0pt;&#10;width:138.0pt;&#10;height:31.20001pt;&#10;z-index:359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5" behindDoc="1" locked="0" layoutInCell="1" hidden="0" allowOverlap="1">
            <wp:simplePos x="0" y="0"/>
            <wp:positionH relativeFrom="page">
              <wp:posOffset>291465</wp:posOffset>
            </wp:positionH>
            <wp:positionV relativeFrom="page">
              <wp:posOffset>760133</wp:posOffset>
            </wp:positionV>
            <wp:extent cx="6965315" cy="9188069"/>
            <wp:effectExtent l="0" t="0" r="0" b="0"/>
            <wp:wrapNone/>
            <wp:docPr id="406" name="图片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图片 40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5315" cy="918806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200" w:right="380" w:bottom="280" w:left="340" w:header="720" w:footer="720" w:gutter="0"/>
          <w:docGrid w:linePitch="312" w:charSpace="0"/>
        </w:sectPr>
      </w:pPr>
    </w:p>
    <w:p>
      <w:pPr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362" behindDoc="0" locked="0" layoutInCell="1" hidden="0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8515350</wp:posOffset>
                </wp:positionV>
                <wp:extent cx="1752600" cy="396240"/>
                <wp:effectExtent l="0" t="0" r="0" b="0"/>
                <wp:wrapNone/>
                <wp:docPr id="409" name="矩形 409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10" o:spid="_x0000_s410" fillcolor="#FFFFFF" stroked="t" strokeweight="2.0pt" style="position:absolute;&#10;margin-left:396.99997pt;&#10;margin-top:670.5pt;&#10;width:138.0pt;&#10;height:31.20001pt;&#10;z-index:362;&#10;mso-position-horizontal:absolute;&#10;mso-position-vertical:absolute;">
                <v:stroke color="#FFFFF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361" behindDoc="0" locked="0" layoutInCell="1" hidden="0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8625841</wp:posOffset>
                </wp:positionV>
                <wp:extent cx="1752600" cy="396240"/>
                <wp:effectExtent l="0" t="0" r="0" b="0"/>
                <wp:wrapNone/>
                <wp:docPr id="411" name="矩形 411"/>
                <wp:cNvGraphicFramePr>
                  <a:graphicFrameLocks noChangeAspect="0"/>
                </wp:cNvGraphicFramePr>
                <a:graphic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52600" cy="396240"/>
                        </a:xfrm>
                        <a:prstGeom prst="rect"/>
                        <a:solidFill>
                          <a:srgbClr val="FFFFFF"/>
                        </a:solidFill>
                        <a:ln w="25400" cmpd="sng" cap="flat">
                          <a:solidFill>
                            <a:srgbClr val="FFFFFF"/>
                          </a:solidFill>
                          <a:prstDash val="solid"/>
                          <a:round/>
                        </a:ln>
                      </wps:spPr>
                      <wps:bodyPr vert="horz" wrap="square" lIns="91440" tIns="45720" rIns="91440" bIns="45720" anchor="ctr" anchorCtr="0" upright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type="#_x0000_t1" id="矩形 412" o:spid="_x0000_s412" fillcolor="#FFFFFF" stroked="t" strokeweight="2.0pt" style="position:absolute;&#10;margin-left:32.2pt;&#10;margin-top:679.2pt;&#10;width:138.0pt;&#10;height:31.20001pt;&#10;z-index:361;&#10;mso-position-horizontal:absolute;&#10;mso-position-vertical:absolute;">
                <v:stroke color="#FFFFFF"/>
              </v:rect>
            </w:pict>
          </mc:Fallback>
        </mc:AlternateContent>
      </w:r>
      <w:r>
        <w:drawing>
          <wp:anchor distT="0" distB="0" distL="0" distR="0" simplePos="0" relativeHeight="56" behindDoc="1" locked="0" layoutInCell="1" hidden="0" allowOverlap="1">
            <wp:simplePos x="0" y="0"/>
            <wp:positionH relativeFrom="page">
              <wp:posOffset>297815</wp:posOffset>
            </wp:positionH>
            <wp:positionV relativeFrom="page">
              <wp:posOffset>760094</wp:posOffset>
            </wp:positionV>
            <wp:extent cx="6959472" cy="9188450"/>
            <wp:effectExtent l="0" t="0" r="0" b="0"/>
            <wp:wrapNone/>
            <wp:docPr id="413" name="图片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" name="图片 41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59472" cy="9188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sectPr>
      <w:pgSz w:w="11910" w:h="16840"/>
      <w:pgMar w:top="1200" w:right="380" w:bottom="280" w:left="340" w:header="720" w:footer="720" w:gutter="0"/>
      <w:docGrid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Evermore Ming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0000000000000000000"/>
    <w:charset w:val="00"/>
    <w:family w:val="auto"/>
    <w:pitch w:val="variable"/>
    <w:sig w:usb0="00000000" w:usb1="00000000" w:usb2="00000000" w:usb3="00000000" w:csb0="00000000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1"/>
  <w:bordersDoNotSurroundHeader/>
  <w:bordersDoNotSurroundFooter/>
  <w:defaultTabStop w:val="720"/>
  <w:drawingGridHorizontalSpacing w:val="110"/>
  <w:drawingGridVerticalSpacing w:val="156"/>
  <w:displayHorizontalDrawingGridEvery w:val="2"/>
  <w:displayVerticalDrawingGridEvery w:val="1"/>
  <w:compat>
    <w:spaceForUL/>
    <w:ulTrailSpace/>
    <w:growAutofit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autoSpaceDE w:val="0"/>
      <w:autoSpaceDN w:val="0"/>
    </w:pPr>
    <w:rPr>
      <w:rFonts w:ascii="Times New Roman" w:eastAsia="Times New Roman" w:cs="Times New Roman" w:hAnsi="Times New Roman"/>
      <w:sz w:val="22"/>
      <w:szCs w:val="22"/>
      <w:lang w:val="en-US" w:eastAsia="en-US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paragraph" w:customStyle="1" w:styleId="15">
    <w:name w:val="List Paragraph"/>
    <w:basedOn w:val="0"/>
  </w:style>
  <w:style w:type="paragraph" w:customStyle="1" w:styleId="16">
    <w:name w:val="Table Paragraph"/>
    <w:basedOn w:val="0"/>
  </w:style>
  <w:style w:type="paragraph" w:styleId="17">
    <w:name w:val="header"/>
    <w:basedOn w:val="0"/>
    <w:pPr>
      <w:tabs>
        <w:tab w:val="center" w:pos="4513"/>
        <w:tab w:val="right" w:pos="9026"/>
      </w:tabs>
    </w:pPr>
  </w:style>
  <w:style w:type="paragraph" w:styleId="18">
    <w:name w:val="footer"/>
    <w:basedOn w:val="0"/>
    <w:pPr>
      <w:tabs>
        <w:tab w:val="center" w:pos="4513"/>
        <w:tab w:val="right" w:pos="9026"/>
      </w:tabs>
    </w:pPr>
  </w:style>
  <w:style w:type="paragraph" w:customStyle="1" w:styleId="19">
    <w:name w:val="No Spacing"/>
    <w:pPr>
      <w:widowControl/>
      <w:autoSpaceDE/>
      <w:autoSpaceDN/>
    </w:pPr>
    <w:rPr>
      <w:rFonts w:ascii="Calibri" w:eastAsia="宋体" w:cs="Arial" w:hAnsi="Calibri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10.png"/><Relationship Id="rId3" Type="http://schemas.openxmlformats.org/officeDocument/2006/relationships/image" Target="media/30.jpeg"/><Relationship Id="rId4" Type="http://schemas.openxmlformats.org/officeDocument/2006/relationships/image" Target="media/38.jpeg"/><Relationship Id="rId5" Type="http://schemas.openxmlformats.org/officeDocument/2006/relationships/image" Target="media/45.jpeg"/><Relationship Id="rId6" Type="http://schemas.openxmlformats.org/officeDocument/2006/relationships/image" Target="media/52.jpeg"/><Relationship Id="rId7" Type="http://schemas.openxmlformats.org/officeDocument/2006/relationships/image" Target="media/59.jpeg"/><Relationship Id="rId8" Type="http://schemas.openxmlformats.org/officeDocument/2006/relationships/image" Target="media/66.jpeg"/><Relationship Id="rId9" Type="http://schemas.openxmlformats.org/officeDocument/2006/relationships/image" Target="media/75.jpeg"/><Relationship Id="rId10" Type="http://schemas.openxmlformats.org/officeDocument/2006/relationships/image" Target="media/82.jpeg"/><Relationship Id="rId11" Type="http://schemas.openxmlformats.org/officeDocument/2006/relationships/image" Target="media/89.jpeg"/><Relationship Id="rId12" Type="http://schemas.openxmlformats.org/officeDocument/2006/relationships/image" Target="media/96.jpeg"/><Relationship Id="rId13" Type="http://schemas.openxmlformats.org/officeDocument/2006/relationships/image" Target="media/105.jpeg"/><Relationship Id="rId14" Type="http://schemas.openxmlformats.org/officeDocument/2006/relationships/image" Target="media/112.jpeg"/><Relationship Id="rId15" Type="http://schemas.openxmlformats.org/officeDocument/2006/relationships/image" Target="media/121.jpeg"/><Relationship Id="rId16" Type="http://schemas.openxmlformats.org/officeDocument/2006/relationships/image" Target="media/128.jpeg"/><Relationship Id="rId17" Type="http://schemas.openxmlformats.org/officeDocument/2006/relationships/image" Target="media/137.jpeg"/><Relationship Id="rId18" Type="http://schemas.openxmlformats.org/officeDocument/2006/relationships/image" Target="media/144.jpeg"/><Relationship Id="rId19" Type="http://schemas.openxmlformats.org/officeDocument/2006/relationships/image" Target="media/151.jpeg"/><Relationship Id="rId20" Type="http://schemas.openxmlformats.org/officeDocument/2006/relationships/image" Target="media/160.jpeg"/><Relationship Id="rId21" Type="http://schemas.openxmlformats.org/officeDocument/2006/relationships/image" Target="media/167.jpeg"/><Relationship Id="rId22" Type="http://schemas.openxmlformats.org/officeDocument/2006/relationships/image" Target="media/174.jpeg"/><Relationship Id="rId23" Type="http://schemas.openxmlformats.org/officeDocument/2006/relationships/image" Target="media/181.jpeg"/><Relationship Id="rId24" Type="http://schemas.openxmlformats.org/officeDocument/2006/relationships/image" Target="media/188.jpeg"/><Relationship Id="rId25" Type="http://schemas.openxmlformats.org/officeDocument/2006/relationships/image" Target="media/195.jpeg"/><Relationship Id="rId26" Type="http://schemas.openxmlformats.org/officeDocument/2006/relationships/image" Target="media/202.jpeg"/><Relationship Id="rId27" Type="http://schemas.openxmlformats.org/officeDocument/2006/relationships/image" Target="media/207.jpeg"/><Relationship Id="rId28" Type="http://schemas.openxmlformats.org/officeDocument/2006/relationships/image" Target="media/216.jpeg"/><Relationship Id="rId29" Type="http://schemas.openxmlformats.org/officeDocument/2006/relationships/image" Target="media/225.png"/><Relationship Id="rId30" Type="http://schemas.openxmlformats.org/officeDocument/2006/relationships/image" Target="media/232.png"/><Relationship Id="rId31" Type="http://schemas.openxmlformats.org/officeDocument/2006/relationships/image" Target="media/239.png"/><Relationship Id="rId32" Type="http://schemas.openxmlformats.org/officeDocument/2006/relationships/image" Target="media/246.png"/><Relationship Id="rId33" Type="http://schemas.openxmlformats.org/officeDocument/2006/relationships/image" Target="media/253.jpeg"/><Relationship Id="rId34" Type="http://schemas.openxmlformats.org/officeDocument/2006/relationships/image" Target="media/260.jpeg"/><Relationship Id="rId35" Type="http://schemas.openxmlformats.org/officeDocument/2006/relationships/image" Target="media/267.jpeg"/><Relationship Id="rId36" Type="http://schemas.openxmlformats.org/officeDocument/2006/relationships/image" Target="media/274.jpeg"/><Relationship Id="rId37" Type="http://schemas.openxmlformats.org/officeDocument/2006/relationships/image" Target="media/281.jpeg"/><Relationship Id="rId38" Type="http://schemas.openxmlformats.org/officeDocument/2006/relationships/image" Target="media/288.jpeg"/><Relationship Id="rId39" Type="http://schemas.openxmlformats.org/officeDocument/2006/relationships/image" Target="media/295.jpeg"/><Relationship Id="rId40" Type="http://schemas.openxmlformats.org/officeDocument/2006/relationships/image" Target="media/302.jpeg"/><Relationship Id="rId41" Type="http://schemas.openxmlformats.org/officeDocument/2006/relationships/image" Target="media/309.jpeg"/><Relationship Id="rId42" Type="http://schemas.openxmlformats.org/officeDocument/2006/relationships/image" Target="media/316.jpeg"/><Relationship Id="rId43" Type="http://schemas.openxmlformats.org/officeDocument/2006/relationships/image" Target="media/323.jpeg"/><Relationship Id="rId44" Type="http://schemas.openxmlformats.org/officeDocument/2006/relationships/image" Target="media/330.jpeg"/><Relationship Id="rId45" Type="http://schemas.openxmlformats.org/officeDocument/2006/relationships/image" Target="media/337.jpeg"/><Relationship Id="rId46" Type="http://schemas.openxmlformats.org/officeDocument/2006/relationships/image" Target="media/344.jpeg"/><Relationship Id="rId47" Type="http://schemas.openxmlformats.org/officeDocument/2006/relationships/image" Target="media/351.jpeg"/><Relationship Id="rId48" Type="http://schemas.openxmlformats.org/officeDocument/2006/relationships/image" Target="media/358.jpeg"/><Relationship Id="rId49" Type="http://schemas.openxmlformats.org/officeDocument/2006/relationships/image" Target="media/365.jpeg"/><Relationship Id="rId50" Type="http://schemas.openxmlformats.org/officeDocument/2006/relationships/image" Target="media/372.jpeg"/><Relationship Id="rId51" Type="http://schemas.openxmlformats.org/officeDocument/2006/relationships/image" Target="media/379.jpeg"/><Relationship Id="rId52" Type="http://schemas.openxmlformats.org/officeDocument/2006/relationships/image" Target="media/386.jpeg"/><Relationship Id="rId53" Type="http://schemas.openxmlformats.org/officeDocument/2006/relationships/image" Target="media/393.jpeg"/><Relationship Id="rId54" Type="http://schemas.openxmlformats.org/officeDocument/2006/relationships/image" Target="media/400.jpeg"/><Relationship Id="rId55" Type="http://schemas.openxmlformats.org/officeDocument/2006/relationships/image" Target="media/407.jpeg"/><Relationship Id="rId56" Type="http://schemas.openxmlformats.org/officeDocument/2006/relationships/image" Target="media/414.jpeg"/><Relationship Id="rId57" Type="http://schemas.openxmlformats.org/officeDocument/2006/relationships/styles" Target="styles.xml"/><Relationship Id="rId58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7</TotalTime>
  <Application>Yozo_Office</Application>
  <Pages>55</Pages>
  <Words>0</Words>
  <Characters>0</Characters>
  <Lines>59</Lines>
  <Paragraphs>2</Paragraphs>
  <CharactersWithSpaces>-53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Dharshini V L</dc:creator>
  <cp:lastModifiedBy>vivo user</cp:lastModifiedBy>
  <cp:revision>2</cp:revision>
  <dcterms:created xsi:type="dcterms:W3CDTF">2024-11-19T13:59:00Z</dcterms:created>
  <dcterms:modified xsi:type="dcterms:W3CDTF">2024-11-24T11:54:43Z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Created">
    <vt:filetime>2024-11-14T16:00:00Z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2024-11-18T16:00:00Z</vt:filetime>
  </property>
</Properties>
</file>